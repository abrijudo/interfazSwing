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nsation" w:eastAsiaTheme="minorEastAsia" w:hAnsi="Sansation" w:cs="Arial"/>
          <w:b/>
          <w:bCs/>
          <w:spacing w:val="15"/>
          <w:kern w:val="32"/>
          <w:sz w:val="28"/>
          <w:szCs w:val="32"/>
          <w:lang w:val="es-ES_tradnl" w:eastAsia="es-ES"/>
        </w:rPr>
        <w:id w:val="395016818"/>
        <w:docPartObj>
          <w:docPartGallery w:val="Cover Pages"/>
          <w:docPartUnique/>
        </w:docPartObj>
      </w:sdtPr>
      <w:sdtEndPr>
        <w:rPr>
          <w:rFonts w:ascii="Courier New" w:hAnsi="Courier New" w:cstheme="minorBidi"/>
          <w:b w:val="0"/>
          <w:bCs w:val="0"/>
          <w:kern w:val="0"/>
          <w:sz w:val="24"/>
          <w:szCs w:val="22"/>
        </w:rPr>
      </w:sdtEndPr>
      <w:sdtContent>
        <w:tbl>
          <w:tblPr>
            <w:tblStyle w:val="Tablaconcuadrcula"/>
            <w:tblW w:w="10485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52"/>
            <w:gridCol w:w="5267"/>
            <w:gridCol w:w="1103"/>
            <w:gridCol w:w="2263"/>
          </w:tblGrid>
          <w:tr w:rsidR="004D732E" w:rsidRPr="0080201E" w14:paraId="02F55F38" w14:textId="77777777" w:rsidTr="003856A7">
            <w:trPr>
              <w:jc w:val="center"/>
            </w:trPr>
            <w:tc>
              <w:tcPr>
                <w:tcW w:w="10485" w:type="dxa"/>
                <w:gridSpan w:val="4"/>
              </w:tcPr>
              <w:p w14:paraId="0FFD4965" w14:textId="2F5D45C8" w:rsidR="004D732E" w:rsidRPr="0080201E" w:rsidRDefault="004D6735" w:rsidP="00155987">
                <w:pPr>
                  <w:pStyle w:val="Textoindependiente"/>
                  <w:tabs>
                    <w:tab w:val="right" w:leader="hyphen" w:pos="8363"/>
                  </w:tabs>
                  <w:spacing w:after="0" w:line="360" w:lineRule="auto"/>
                  <w:ind w:firstLine="0"/>
                  <w:jc w:val="center"/>
                  <w:rPr>
                    <w:rFonts w:ascii="Sansation" w:hAnsi="Sansation"/>
                    <w:szCs w:val="24"/>
                  </w:rPr>
                </w:pPr>
                <w:r>
                  <w:rPr>
                    <w:rFonts w:ascii="Sansation" w:hAnsi="Sansation"/>
                    <w:b/>
                    <w:bCs/>
                    <w:szCs w:val="24"/>
                  </w:rPr>
                  <w:t xml:space="preserve">NOMBRE Y </w:t>
                </w:r>
                <w:proofErr w:type="gramStart"/>
                <w:r>
                  <w:rPr>
                    <w:rFonts w:ascii="Sansation" w:hAnsi="Sansation"/>
                    <w:b/>
                    <w:bCs/>
                    <w:szCs w:val="24"/>
                  </w:rPr>
                  <w:t>APELLIDOS</w:t>
                </w:r>
                <w:r w:rsidR="004D732E" w:rsidRPr="0080201E">
                  <w:rPr>
                    <w:rFonts w:ascii="Sansation" w:hAnsi="Sansation"/>
                    <w:szCs w:val="24"/>
                  </w:rPr>
                  <w:t>:_</w:t>
                </w:r>
                <w:proofErr w:type="gramEnd"/>
                <w:r w:rsidR="004D732E" w:rsidRPr="0080201E">
                  <w:rPr>
                    <w:rFonts w:ascii="Sansation" w:hAnsi="Sansation"/>
                    <w:szCs w:val="24"/>
                  </w:rPr>
                  <w:t xml:space="preserve"> _ </w:t>
                </w:r>
                <w:r w:rsidR="0032481B">
                  <w:rPr>
                    <w:rFonts w:ascii="Sansation" w:hAnsi="Sansation"/>
                    <w:szCs w:val="24"/>
                  </w:rPr>
                  <w:t>Abraham Álvarez Leal</w:t>
                </w:r>
                <w:r w:rsidR="004D732E" w:rsidRPr="0080201E">
                  <w:rPr>
                    <w:rFonts w:ascii="Sansation" w:hAnsi="Sansation"/>
                    <w:szCs w:val="24"/>
                  </w:rPr>
                  <w:t xml:space="preserve">_ _ _ _ _ _ _ _ _ _ _ _ _ _ _ _ _ _ _ _ _ _ _ _ _ _ _ _ _ _ </w:t>
                </w:r>
                <w:r w:rsidR="003650EA">
                  <w:rPr>
                    <w:rFonts w:ascii="Sansation" w:hAnsi="Sansation"/>
                    <w:szCs w:val="24"/>
                  </w:rPr>
                  <w:t xml:space="preserve">_ </w:t>
                </w:r>
                <w:r w:rsidR="004D732E" w:rsidRPr="0080201E">
                  <w:rPr>
                    <w:rFonts w:ascii="Sansation" w:hAnsi="Sansation"/>
                    <w:szCs w:val="24"/>
                  </w:rPr>
                  <w:t>_</w:t>
                </w:r>
              </w:p>
            </w:tc>
          </w:tr>
          <w:tr w:rsidR="003856A7" w:rsidRPr="0080201E" w14:paraId="2FB4E924" w14:textId="77777777" w:rsidTr="002A6183">
            <w:trPr>
              <w:jc w:val="center"/>
            </w:trPr>
            <w:tc>
              <w:tcPr>
                <w:tcW w:w="1852" w:type="dxa"/>
                <w:vAlign w:val="center"/>
              </w:tcPr>
              <w:p w14:paraId="1A528B50" w14:textId="77777777" w:rsidR="003856A7" w:rsidRPr="0080201E" w:rsidRDefault="003856A7" w:rsidP="00155987">
                <w:pPr>
                  <w:spacing w:line="360" w:lineRule="auto"/>
                  <w:jc w:val="center"/>
                </w:pPr>
                <w:r w:rsidRPr="0080201E">
                  <w:rPr>
                    <w:bCs/>
                  </w:rPr>
                  <w:t>PROFESOR</w:t>
                </w:r>
                <w:r w:rsidRPr="0080201E">
                  <w:rPr>
                    <w:b/>
                    <w:bCs/>
                  </w:rPr>
                  <w:t>:</w:t>
                </w:r>
              </w:p>
            </w:tc>
            <w:tc>
              <w:tcPr>
                <w:tcW w:w="5267" w:type="dxa"/>
              </w:tcPr>
              <w:p w14:paraId="6BB736BB" w14:textId="77777777" w:rsidR="003856A7" w:rsidRPr="0080201E" w:rsidRDefault="00AC194A" w:rsidP="00155987">
                <w:pPr>
                  <w:spacing w:line="360" w:lineRule="auto"/>
                </w:pPr>
                <w:r w:rsidRPr="0080201E">
                  <w:t>Tomás Huerta Menéndez</w:t>
                </w:r>
              </w:p>
            </w:tc>
            <w:tc>
              <w:tcPr>
                <w:tcW w:w="1103" w:type="dxa"/>
                <w:vAlign w:val="center"/>
              </w:tcPr>
              <w:p w14:paraId="6EBB9D64" w14:textId="77777777" w:rsidR="003856A7" w:rsidRPr="0080201E" w:rsidRDefault="003856A7" w:rsidP="00155987">
                <w:pPr>
                  <w:pStyle w:val="Textoindependiente"/>
                  <w:tabs>
                    <w:tab w:val="right" w:pos="8363"/>
                  </w:tabs>
                  <w:spacing w:after="0" w:line="360" w:lineRule="auto"/>
                  <w:ind w:firstLine="0"/>
                  <w:jc w:val="center"/>
                  <w:rPr>
                    <w:rFonts w:ascii="Sansation" w:hAnsi="Sansation"/>
                    <w:szCs w:val="24"/>
                  </w:rPr>
                </w:pPr>
                <w:r w:rsidRPr="0080201E">
                  <w:rPr>
                    <w:rFonts w:ascii="Sansation" w:hAnsi="Sansation"/>
                    <w:szCs w:val="24"/>
                  </w:rPr>
                  <w:t>GRUPO:</w:t>
                </w:r>
              </w:p>
            </w:tc>
            <w:tc>
              <w:tcPr>
                <w:tcW w:w="2263" w:type="dxa"/>
              </w:tcPr>
              <w:p w14:paraId="2E91F01A" w14:textId="77777777" w:rsidR="003856A7" w:rsidRPr="0080201E" w:rsidRDefault="00AC194A" w:rsidP="00155987">
                <w:pPr>
                  <w:pStyle w:val="Textoindependiente"/>
                  <w:tabs>
                    <w:tab w:val="right" w:pos="8363"/>
                  </w:tabs>
                  <w:spacing w:after="0" w:line="360" w:lineRule="auto"/>
                  <w:ind w:firstLine="0"/>
                  <w:rPr>
                    <w:rFonts w:ascii="Sansation" w:hAnsi="Sansation"/>
                    <w:szCs w:val="24"/>
                  </w:rPr>
                </w:pPr>
                <w:r w:rsidRPr="0080201E">
                  <w:rPr>
                    <w:rFonts w:ascii="Sansation" w:hAnsi="Sansation"/>
                    <w:szCs w:val="24"/>
                  </w:rPr>
                  <w:t>2º DAM</w:t>
                </w:r>
              </w:p>
            </w:tc>
          </w:tr>
          <w:tr w:rsidR="003856A7" w:rsidRPr="0080201E" w14:paraId="6373B4B9" w14:textId="77777777" w:rsidTr="002A6183">
            <w:trPr>
              <w:jc w:val="center"/>
            </w:trPr>
            <w:tc>
              <w:tcPr>
                <w:tcW w:w="1852" w:type="dxa"/>
                <w:vAlign w:val="center"/>
              </w:tcPr>
              <w:p w14:paraId="4A60DFCC" w14:textId="77777777" w:rsidR="003856A7" w:rsidRPr="0080201E" w:rsidRDefault="003856A7" w:rsidP="00155987">
                <w:pPr>
                  <w:spacing w:line="360" w:lineRule="auto"/>
                  <w:jc w:val="center"/>
                </w:pPr>
                <w:r w:rsidRPr="0080201E">
                  <w:t>EVALUACIÓN:</w:t>
                </w:r>
              </w:p>
            </w:tc>
            <w:tc>
              <w:tcPr>
                <w:tcW w:w="5267" w:type="dxa"/>
              </w:tcPr>
              <w:p w14:paraId="01766729" w14:textId="319F50AA" w:rsidR="003856A7" w:rsidRPr="0080201E" w:rsidRDefault="00557CDD" w:rsidP="00155987">
                <w:pPr>
                  <w:spacing w:line="360" w:lineRule="auto"/>
                </w:pPr>
                <w:r>
                  <w:t>Primera</w:t>
                </w:r>
              </w:p>
            </w:tc>
            <w:tc>
              <w:tcPr>
                <w:tcW w:w="1103" w:type="dxa"/>
                <w:vAlign w:val="center"/>
              </w:tcPr>
              <w:p w14:paraId="36603F66" w14:textId="77777777" w:rsidR="003856A7" w:rsidRPr="0080201E" w:rsidRDefault="003856A7" w:rsidP="00155987">
                <w:pPr>
                  <w:spacing w:line="360" w:lineRule="auto"/>
                  <w:jc w:val="center"/>
                </w:pPr>
                <w:r w:rsidRPr="0080201E">
                  <w:rPr>
                    <w:bCs/>
                  </w:rPr>
                  <w:t>FECHA:</w:t>
                </w:r>
              </w:p>
            </w:tc>
            <w:tc>
              <w:tcPr>
                <w:tcW w:w="2263" w:type="dxa"/>
              </w:tcPr>
              <w:p w14:paraId="256D0C0A" w14:textId="21624BA6" w:rsidR="003856A7" w:rsidRPr="0080201E" w:rsidRDefault="003856A7" w:rsidP="00155987">
                <w:pPr>
                  <w:spacing w:line="360" w:lineRule="auto"/>
                </w:pPr>
              </w:p>
            </w:tc>
          </w:tr>
          <w:tr w:rsidR="004D732E" w:rsidRPr="0080201E" w14:paraId="6126BBCB" w14:textId="77777777" w:rsidTr="002A6183">
            <w:trPr>
              <w:jc w:val="center"/>
            </w:trPr>
            <w:tc>
              <w:tcPr>
                <w:tcW w:w="1852" w:type="dxa"/>
                <w:vAlign w:val="center"/>
              </w:tcPr>
              <w:p w14:paraId="68E8F5EC" w14:textId="77777777" w:rsidR="004D732E" w:rsidRPr="0080201E" w:rsidRDefault="004D732E" w:rsidP="00155987">
                <w:pPr>
                  <w:spacing w:line="360" w:lineRule="auto"/>
                  <w:jc w:val="center"/>
                </w:pPr>
                <w:r w:rsidRPr="0080201E">
                  <w:rPr>
                    <w:bCs/>
                  </w:rPr>
                  <w:t>TIEMPO:</w:t>
                </w:r>
              </w:p>
            </w:tc>
            <w:tc>
              <w:tcPr>
                <w:tcW w:w="5267" w:type="dxa"/>
              </w:tcPr>
              <w:p w14:paraId="4C2F3AF8" w14:textId="52FCD327" w:rsidR="004D732E" w:rsidRPr="0080201E" w:rsidRDefault="004D732E" w:rsidP="00155987">
                <w:pPr>
                  <w:spacing w:line="360" w:lineRule="auto"/>
                </w:pPr>
              </w:p>
            </w:tc>
            <w:tc>
              <w:tcPr>
                <w:tcW w:w="3366" w:type="dxa"/>
                <w:gridSpan w:val="2"/>
              </w:tcPr>
              <w:p w14:paraId="4AF62CEF" w14:textId="77777777" w:rsidR="004D732E" w:rsidRPr="0080201E" w:rsidRDefault="00EB58EF" w:rsidP="00155987">
                <w:pPr>
                  <w:pStyle w:val="Textoindependiente"/>
                  <w:tabs>
                    <w:tab w:val="right" w:pos="6804"/>
                    <w:tab w:val="right" w:pos="8363"/>
                  </w:tabs>
                  <w:spacing w:after="0" w:line="360" w:lineRule="auto"/>
                  <w:ind w:firstLine="0"/>
                  <w:rPr>
                    <w:rFonts w:ascii="Sansation" w:hAnsi="Sansation"/>
                    <w:szCs w:val="24"/>
                    <w:u w:val="single"/>
                  </w:rPr>
                </w:pPr>
                <w:r w:rsidRPr="0080201E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651A619" wp14:editId="655E038B">
                          <wp:simplePos x="0" y="0"/>
                          <wp:positionH relativeFrom="margin">
                            <wp:posOffset>1182565</wp:posOffset>
                          </wp:positionH>
                          <wp:positionV relativeFrom="paragraph">
                            <wp:posOffset>-7083</wp:posOffset>
                          </wp:positionV>
                          <wp:extent cx="864235" cy="392723"/>
                          <wp:effectExtent l="0" t="0" r="12065" b="26670"/>
                          <wp:wrapNone/>
                          <wp:docPr id="3" name="Rectangl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64235" cy="3927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1D6A2556" id="Rectangle 2" o:spid="_x0000_s1026" style="position:absolute;margin-left:93.1pt;margin-top:-.55pt;width:68.05pt;height:3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oIAIAADs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">
                          <w10:wrap anchorx="margin"/>
                        </v:rect>
                      </w:pict>
                    </mc:Fallback>
                  </mc:AlternateContent>
                </w:r>
                <w:r w:rsidR="004D732E" w:rsidRPr="0080201E">
                  <w:rPr>
                    <w:rFonts w:ascii="Sansation" w:hAnsi="Sansation"/>
                    <w:bCs/>
                    <w:szCs w:val="24"/>
                  </w:rPr>
                  <w:t>CALIFICACIÓN:</w:t>
                </w:r>
                <w:r w:rsidR="004D732E" w:rsidRPr="0080201E">
                  <w:rPr>
                    <w:rFonts w:ascii="Sansation" w:hAnsi="Sansation"/>
                    <w:noProof/>
                    <w:szCs w:val="24"/>
                  </w:rPr>
                  <w:t xml:space="preserve"> </w:t>
                </w:r>
              </w:p>
            </w:tc>
          </w:tr>
        </w:tbl>
        <w:p w14:paraId="25FF34F6" w14:textId="26D41A24" w:rsidR="004D732E" w:rsidRPr="00253283" w:rsidRDefault="004D732E" w:rsidP="00155987">
          <w:pPr>
            <w:pBdr>
              <w:bottom w:val="single" w:sz="12" w:space="1" w:color="auto"/>
            </w:pBdr>
          </w:pPr>
        </w:p>
        <w:p w14:paraId="7545522C" w14:textId="77777777" w:rsidR="00BC2176" w:rsidRDefault="00000000" w:rsidP="00981E68">
          <w:pPr>
            <w:rPr>
              <w:rFonts w:ascii="Courier New" w:hAnsi="Courier New"/>
              <w:spacing w:val="15"/>
              <w:szCs w:val="22"/>
            </w:rPr>
          </w:pPr>
        </w:p>
      </w:sdtContent>
    </w:sdt>
    <w:p w14:paraId="53061839" w14:textId="7F2D0226" w:rsidR="002C7147" w:rsidRDefault="002C7147" w:rsidP="00BC2176">
      <w:pPr>
        <w:pStyle w:val="Ttulo1"/>
        <w:numPr>
          <w:ilvl w:val="0"/>
          <w:numId w:val="0"/>
        </w:numPr>
        <w:rPr>
          <w:lang w:val="es-ES"/>
        </w:rPr>
      </w:pPr>
      <w:r w:rsidRPr="00BF2011">
        <w:rPr>
          <w:lang w:val="es-ES"/>
        </w:rPr>
        <w:t>Instrucciones</w:t>
      </w:r>
      <w:r w:rsidR="00BF2011">
        <w:rPr>
          <w:lang w:val="es-ES"/>
        </w:rPr>
        <w:t xml:space="preserve"> </w:t>
      </w:r>
    </w:p>
    <w:p w14:paraId="4990206C" w14:textId="22854EDF" w:rsidR="00D93CE0" w:rsidRPr="009B1F15" w:rsidRDefault="00D93CE0" w:rsidP="00D93CE0">
      <w:pPr>
        <w:rPr>
          <w:lang w:val="es-ES"/>
        </w:rPr>
      </w:pPr>
      <w:r w:rsidRPr="00B773DD">
        <w:rPr>
          <w:b/>
          <w:u w:val="single"/>
          <w:lang w:val="es-ES"/>
        </w:rPr>
        <w:t xml:space="preserve">Es </w:t>
      </w:r>
      <w:r w:rsidR="00F66825">
        <w:rPr>
          <w:b/>
          <w:u w:val="single"/>
          <w:lang w:val="es-ES"/>
        </w:rPr>
        <w:t>obligatorio</w:t>
      </w:r>
      <w:r w:rsidRPr="00B773DD">
        <w:rPr>
          <w:b/>
          <w:u w:val="single"/>
          <w:lang w:val="es-ES"/>
        </w:rPr>
        <w:t xml:space="preserve"> incluir el nombre tanto en el documento de Word (dónde se indica) como en el nombre del propio archivo</w:t>
      </w:r>
      <w:r>
        <w:rPr>
          <w:lang w:val="es-ES"/>
        </w:rPr>
        <w:t>, además de en la hoja que se os entrega.</w:t>
      </w:r>
    </w:p>
    <w:p w14:paraId="7CB8688F" w14:textId="77777777" w:rsidR="00D93CE0" w:rsidRPr="00D93CE0" w:rsidRDefault="00D93CE0" w:rsidP="00D93CE0">
      <w:pPr>
        <w:rPr>
          <w:lang w:val="es-ES"/>
        </w:rPr>
      </w:pPr>
    </w:p>
    <w:p w14:paraId="316099DE" w14:textId="26460454" w:rsidR="00CC2522" w:rsidRDefault="006F2342" w:rsidP="00257115">
      <w:pPr>
        <w:rPr>
          <w:lang w:val="es-ES"/>
        </w:rPr>
      </w:pPr>
      <w:r>
        <w:rPr>
          <w:lang w:val="es-ES"/>
        </w:rPr>
        <w:t xml:space="preserve">Tras conectarse a PostgreSQL, es necesario crear una nueva </w:t>
      </w:r>
      <w:r w:rsidRPr="00E54BA8">
        <w:rPr>
          <w:u w:val="single"/>
          <w:lang w:val="es-ES"/>
        </w:rPr>
        <w:t>base de datos</w:t>
      </w:r>
      <w:r w:rsidR="00CA0E20" w:rsidRPr="00E54BA8">
        <w:rPr>
          <w:u w:val="single"/>
          <w:lang w:val="es-ES"/>
        </w:rPr>
        <w:t xml:space="preserve"> cuyo nombre</w:t>
      </w:r>
      <w:r w:rsidR="00CA0E20" w:rsidRPr="00CA0E20">
        <w:rPr>
          <w:u w:val="single"/>
          <w:lang w:val="es-ES"/>
        </w:rPr>
        <w:t xml:space="preserve"> ha de ser el tuyo</w:t>
      </w:r>
      <w:r w:rsidR="001A0CA9">
        <w:rPr>
          <w:lang w:val="es-ES"/>
        </w:rPr>
        <w:t xml:space="preserve"> (no son necesarios los apellidos)</w:t>
      </w:r>
      <w:r w:rsidR="00666993">
        <w:rPr>
          <w:lang w:val="es-ES"/>
        </w:rPr>
        <w:t xml:space="preserve">. </w:t>
      </w:r>
    </w:p>
    <w:p w14:paraId="0EA0656A" w14:textId="77777777" w:rsidR="00CC2522" w:rsidRDefault="00CC2522" w:rsidP="00257115">
      <w:pPr>
        <w:rPr>
          <w:lang w:val="es-ES"/>
        </w:rPr>
      </w:pPr>
    </w:p>
    <w:p w14:paraId="38621FF6" w14:textId="61FBA972" w:rsidR="002C7147" w:rsidRDefault="00220ED6" w:rsidP="00257115">
      <w:pPr>
        <w:rPr>
          <w:lang w:val="es-ES"/>
        </w:rPr>
      </w:pPr>
      <w:r>
        <w:rPr>
          <w:lang w:val="es-ES"/>
        </w:rPr>
        <w:t>Con la</w:t>
      </w:r>
      <w:r w:rsidR="00D265C2">
        <w:rPr>
          <w:lang w:val="es-ES"/>
        </w:rPr>
        <w:t xml:space="preserve"> </w:t>
      </w:r>
      <w:r>
        <w:rPr>
          <w:lang w:val="es-ES"/>
        </w:rPr>
        <w:t xml:space="preserve">base de datos </w:t>
      </w:r>
      <w:r w:rsidRPr="00CC2522">
        <w:rPr>
          <w:u w:val="single"/>
          <w:lang w:val="es-ES"/>
        </w:rPr>
        <w:t>funcional</w:t>
      </w:r>
      <w:r w:rsidR="006F2342">
        <w:rPr>
          <w:lang w:val="es-ES"/>
        </w:rPr>
        <w:t xml:space="preserve"> </w:t>
      </w:r>
      <w:r w:rsidR="004D0C15">
        <w:rPr>
          <w:lang w:val="es-ES"/>
        </w:rPr>
        <w:t>hay que</w:t>
      </w:r>
      <w:r w:rsidR="007124B8">
        <w:rPr>
          <w:lang w:val="es-ES"/>
        </w:rPr>
        <w:t xml:space="preserve"> </w:t>
      </w:r>
      <w:r w:rsidR="006F2342">
        <w:rPr>
          <w:lang w:val="es-ES"/>
        </w:rPr>
        <w:t>cargar los datos</w:t>
      </w:r>
      <w:r>
        <w:rPr>
          <w:lang w:val="es-ES"/>
        </w:rPr>
        <w:t>; p</w:t>
      </w:r>
      <w:r w:rsidR="006F2342">
        <w:rPr>
          <w:lang w:val="es-ES"/>
        </w:rPr>
        <w:t xml:space="preserve">ara ello </w:t>
      </w:r>
      <w:r w:rsidR="008F2B54">
        <w:rPr>
          <w:lang w:val="es-ES"/>
        </w:rPr>
        <w:t>existen</w:t>
      </w:r>
      <w:r w:rsidR="006F2342">
        <w:rPr>
          <w:lang w:val="es-ES"/>
        </w:rPr>
        <w:t xml:space="preserve"> dos alternativas:</w:t>
      </w:r>
    </w:p>
    <w:p w14:paraId="04FDDFCF" w14:textId="77777777" w:rsidR="00F5355F" w:rsidRPr="006F2342" w:rsidRDefault="00F5355F" w:rsidP="00257115">
      <w:pPr>
        <w:rPr>
          <w:lang w:val="es-ES"/>
        </w:rPr>
      </w:pPr>
    </w:p>
    <w:p w14:paraId="6366B30B" w14:textId="241D23F8" w:rsidR="00257115" w:rsidRPr="00206CA2" w:rsidRDefault="006F2342" w:rsidP="004651E7">
      <w:pPr>
        <w:rPr>
          <w:lang w:val="es-ES"/>
        </w:rPr>
      </w:pPr>
      <w:r>
        <w:rPr>
          <w:lang w:val="es-ES"/>
        </w:rPr>
        <w:t>- C</w:t>
      </w:r>
      <w:r w:rsidR="00206CA2" w:rsidRPr="00206CA2">
        <w:rPr>
          <w:lang w:val="es-ES"/>
        </w:rPr>
        <w:t>argar el archivo</w:t>
      </w:r>
      <w:r w:rsidR="008B04BA">
        <w:rPr>
          <w:lang w:val="es-ES"/>
        </w:rPr>
        <w:t xml:space="preserve"> adjunto</w:t>
      </w:r>
      <w:r w:rsidR="006668B8">
        <w:rPr>
          <w:lang w:val="es-ES"/>
        </w:rPr>
        <w:t xml:space="preserve"> </w:t>
      </w:r>
      <w:r>
        <w:rPr>
          <w:lang w:val="es-ES"/>
        </w:rPr>
        <w:t xml:space="preserve">directamente mediante la siguiente instrucción </w:t>
      </w:r>
      <w:r w:rsidR="006668B8">
        <w:rPr>
          <w:lang w:val="es-ES"/>
        </w:rPr>
        <w:t>(</w:t>
      </w:r>
      <w:r w:rsidR="00F54609">
        <w:rPr>
          <w:lang w:val="es-ES"/>
        </w:rPr>
        <w:t>atención</w:t>
      </w:r>
      <w:r w:rsidR="006668B8">
        <w:rPr>
          <w:lang w:val="es-ES"/>
        </w:rPr>
        <w:t xml:space="preserve"> a las dobles barras y las comillas sencillas)</w:t>
      </w:r>
      <w:r w:rsidR="00206CA2" w:rsidRPr="00206CA2">
        <w:rPr>
          <w:lang w:val="es-ES"/>
        </w:rPr>
        <w:t>:</w:t>
      </w:r>
      <w:r>
        <w:rPr>
          <w:lang w:val="es-ES"/>
        </w:rPr>
        <w:t xml:space="preserve"> </w:t>
      </w:r>
      <w:r w:rsidR="00206CA2" w:rsidRPr="004651E7">
        <w:rPr>
          <w:rStyle w:val="SubttuloCar"/>
        </w:rPr>
        <w:t xml:space="preserve">\i </w:t>
      </w:r>
      <w:r w:rsidR="00115746">
        <w:rPr>
          <w:rStyle w:val="SubttuloCar"/>
        </w:rPr>
        <w:t>'</w:t>
      </w:r>
      <w:r w:rsidR="00206CA2" w:rsidRPr="004651E7">
        <w:rPr>
          <w:rStyle w:val="SubttuloCar"/>
        </w:rPr>
        <w:t>Ruta\</w:t>
      </w:r>
      <w:r w:rsidR="006668B8" w:rsidRPr="004651E7">
        <w:rPr>
          <w:rStyle w:val="SubttuloCar"/>
        </w:rPr>
        <w:t>\</w:t>
      </w:r>
      <w:r w:rsidR="00206CA2" w:rsidRPr="004651E7">
        <w:rPr>
          <w:rStyle w:val="SubttuloCar"/>
        </w:rPr>
        <w:t>Al archivo\</w:t>
      </w:r>
      <w:r w:rsidR="006668B8" w:rsidRPr="004651E7">
        <w:rPr>
          <w:rStyle w:val="SubttuloCar"/>
        </w:rPr>
        <w:t>\</w:t>
      </w:r>
      <w:r w:rsidR="00062E3A">
        <w:rPr>
          <w:rStyle w:val="SubttuloCar"/>
        </w:rPr>
        <w:t>actividad</w:t>
      </w:r>
      <w:r w:rsidR="00206CA2" w:rsidRPr="004651E7">
        <w:rPr>
          <w:rStyle w:val="SubttuloCar"/>
        </w:rPr>
        <w:t>T02.sql</w:t>
      </w:r>
      <w:r w:rsidR="00115746">
        <w:rPr>
          <w:rStyle w:val="SubttuloCar"/>
        </w:rPr>
        <w:t>'</w:t>
      </w:r>
    </w:p>
    <w:p w14:paraId="19678B15" w14:textId="77777777" w:rsidR="00A06FC0" w:rsidRDefault="00A06FC0" w:rsidP="00557CDD">
      <w:pPr>
        <w:rPr>
          <w:lang w:val="es-ES"/>
        </w:rPr>
      </w:pPr>
    </w:p>
    <w:p w14:paraId="4FA051E8" w14:textId="4F2D56CB" w:rsidR="006F2342" w:rsidRDefault="006F2342" w:rsidP="00557CDD">
      <w:pPr>
        <w:rPr>
          <w:lang w:val="es-ES"/>
        </w:rPr>
      </w:pPr>
      <w:r>
        <w:rPr>
          <w:lang w:val="es-ES"/>
        </w:rPr>
        <w:t>Por ejemplo, para un archivo en descargas:</w:t>
      </w:r>
    </w:p>
    <w:p w14:paraId="6F7DFBAF" w14:textId="77777777" w:rsidR="00A06FC0" w:rsidRDefault="00A06FC0" w:rsidP="00557CDD">
      <w:pPr>
        <w:rPr>
          <w:lang w:val="es-ES"/>
        </w:rPr>
      </w:pPr>
    </w:p>
    <w:p w14:paraId="6C9B8693" w14:textId="5EB1EF06" w:rsidR="006F2342" w:rsidRPr="00062E3A" w:rsidRDefault="006F2342" w:rsidP="00F47E88">
      <w:pPr>
        <w:pStyle w:val="Subttulo"/>
        <w:jc w:val="center"/>
        <w:rPr>
          <w:lang w:val="es-ES"/>
        </w:rPr>
      </w:pPr>
      <w:r w:rsidRPr="00062E3A">
        <w:rPr>
          <w:lang w:val="es-ES"/>
        </w:rPr>
        <w:t xml:space="preserve">\i </w:t>
      </w:r>
      <w:r w:rsidR="00115746">
        <w:rPr>
          <w:lang w:val="es-ES"/>
        </w:rPr>
        <w:t>'</w:t>
      </w:r>
      <w:r w:rsidRPr="00062E3A">
        <w:rPr>
          <w:lang w:val="es-ES"/>
        </w:rPr>
        <w:t>C:\\</w:t>
      </w:r>
      <w:proofErr w:type="spellStart"/>
      <w:r w:rsidRPr="00062E3A">
        <w:rPr>
          <w:lang w:val="es-ES"/>
        </w:rPr>
        <w:t>Users</w:t>
      </w:r>
      <w:proofErr w:type="spellEnd"/>
      <w:r w:rsidRPr="00062E3A">
        <w:rPr>
          <w:lang w:val="es-ES"/>
        </w:rPr>
        <w:t>\ALUMNOS_FP\\</w:t>
      </w:r>
      <w:proofErr w:type="spellStart"/>
      <w:r w:rsidRPr="00062E3A">
        <w:rPr>
          <w:lang w:val="es-ES"/>
        </w:rPr>
        <w:t>Downloads</w:t>
      </w:r>
      <w:proofErr w:type="spellEnd"/>
      <w:r w:rsidRPr="00062E3A">
        <w:rPr>
          <w:lang w:val="es-ES"/>
        </w:rPr>
        <w:t>\\</w:t>
      </w:r>
      <w:r w:rsidR="00C37EE1">
        <w:rPr>
          <w:rStyle w:val="SubttuloCar"/>
        </w:rPr>
        <w:t>actividad</w:t>
      </w:r>
      <w:r w:rsidRPr="00062E3A">
        <w:rPr>
          <w:lang w:val="es-ES"/>
        </w:rPr>
        <w:t>T02.sql</w:t>
      </w:r>
      <w:r w:rsidR="00115746">
        <w:rPr>
          <w:lang w:val="es-ES"/>
        </w:rPr>
        <w:t>'</w:t>
      </w:r>
    </w:p>
    <w:p w14:paraId="379F1EEC" w14:textId="65E62AF9" w:rsidR="006F2342" w:rsidRPr="00062E3A" w:rsidRDefault="006F2342" w:rsidP="00557CDD">
      <w:pPr>
        <w:rPr>
          <w:lang w:val="es-ES"/>
        </w:rPr>
      </w:pPr>
    </w:p>
    <w:p w14:paraId="4A0B8732" w14:textId="61D0D915" w:rsidR="007E5A92" w:rsidRPr="007E5A92" w:rsidRDefault="007E5A92" w:rsidP="00557CDD">
      <w:pPr>
        <w:rPr>
          <w:lang w:val="es-ES"/>
        </w:rPr>
      </w:pPr>
      <w:r w:rsidRPr="007E5A92">
        <w:rPr>
          <w:lang w:val="es-ES"/>
        </w:rPr>
        <w:t>- La otra alternativa consiste e</w:t>
      </w:r>
      <w:r>
        <w:rPr>
          <w:lang w:val="es-ES"/>
        </w:rPr>
        <w:t>n abrir el archivo de .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con un editor (por ejemplo el Bloc de notas), copiar las instrucciones dadas y pegarlas directamente en la terminal de PostgreSQL.</w:t>
      </w:r>
    </w:p>
    <w:p w14:paraId="29391558" w14:textId="77777777" w:rsidR="006F2342" w:rsidRPr="007E5A92" w:rsidRDefault="006F2342" w:rsidP="00557CDD">
      <w:pPr>
        <w:rPr>
          <w:lang w:val="es-ES"/>
        </w:rPr>
      </w:pPr>
    </w:p>
    <w:p w14:paraId="2F5B94EA" w14:textId="742185A2" w:rsidR="00206CA2" w:rsidRDefault="00820D3F" w:rsidP="00557CDD">
      <w:pPr>
        <w:rPr>
          <w:lang w:val="es-ES"/>
        </w:rPr>
      </w:pPr>
      <w:r>
        <w:rPr>
          <w:lang w:val="es-ES"/>
        </w:rPr>
        <w:t>Tras la carga de los datos</w:t>
      </w:r>
      <w:r w:rsidR="008819FA">
        <w:rPr>
          <w:lang w:val="es-ES"/>
        </w:rPr>
        <w:t>, siguiendo cualquiera de los dos procedimientos descritos,</w:t>
      </w:r>
      <w:r>
        <w:rPr>
          <w:lang w:val="es-ES"/>
        </w:rPr>
        <w:t xml:space="preserve"> se muestran las tablas presentes y los </w:t>
      </w:r>
      <w:r w:rsidRPr="00820D3F">
        <w:rPr>
          <w:b/>
          <w:lang w:val="es-ES"/>
        </w:rPr>
        <w:t>primeros</w:t>
      </w:r>
      <w:r>
        <w:rPr>
          <w:lang w:val="es-ES"/>
        </w:rPr>
        <w:t xml:space="preserve"> 5 datos de cada una de ellas.</w:t>
      </w:r>
    </w:p>
    <w:p w14:paraId="1F78C815" w14:textId="77A09362" w:rsidR="004D6735" w:rsidRDefault="004D6735" w:rsidP="00557CDD">
      <w:pPr>
        <w:rPr>
          <w:lang w:val="es-ES"/>
        </w:rPr>
      </w:pPr>
    </w:p>
    <w:p w14:paraId="66431AEC" w14:textId="25BF3143" w:rsidR="004D6735" w:rsidRDefault="004D6735" w:rsidP="00557CDD">
      <w:pPr>
        <w:rPr>
          <w:lang w:val="es-ES"/>
        </w:rPr>
      </w:pPr>
      <w:r>
        <w:rPr>
          <w:lang w:val="es-ES"/>
        </w:rPr>
        <w:t xml:space="preserve">La </w:t>
      </w:r>
      <w:r w:rsidRPr="004D6735">
        <w:rPr>
          <w:u w:val="single"/>
          <w:lang w:val="es-ES"/>
        </w:rPr>
        <w:t>finalidad de</w:t>
      </w:r>
      <w:r w:rsidR="00967218">
        <w:rPr>
          <w:u w:val="single"/>
          <w:lang w:val="es-ES"/>
        </w:rPr>
        <w:t xml:space="preserve"> la actividad</w:t>
      </w:r>
      <w:r>
        <w:rPr>
          <w:lang w:val="es-ES"/>
        </w:rPr>
        <w:t xml:space="preserve"> es resolver las </w:t>
      </w:r>
      <w:r w:rsidR="0017081C">
        <w:rPr>
          <w:lang w:val="es-ES"/>
        </w:rPr>
        <w:t>16</w:t>
      </w:r>
      <w:r>
        <w:rPr>
          <w:lang w:val="es-ES"/>
        </w:rPr>
        <w:t xml:space="preserve"> consultas presentes, </w:t>
      </w:r>
      <w:r w:rsidRPr="00D265C2">
        <w:rPr>
          <w:u w:val="single"/>
          <w:lang w:val="es-ES"/>
        </w:rPr>
        <w:t xml:space="preserve">incluyendo en el </w:t>
      </w:r>
      <w:r w:rsidR="00D8600C">
        <w:rPr>
          <w:u w:val="single"/>
          <w:lang w:val="es-ES"/>
        </w:rPr>
        <w:t xml:space="preserve">documento de </w:t>
      </w:r>
      <w:r w:rsidRPr="00D265C2">
        <w:rPr>
          <w:u w:val="single"/>
          <w:lang w:val="es-ES"/>
        </w:rPr>
        <w:t>Word de solución tanto la consulta</w:t>
      </w:r>
      <w:r w:rsidR="008D2537">
        <w:rPr>
          <w:u w:val="single"/>
          <w:lang w:val="es-ES"/>
        </w:rPr>
        <w:t xml:space="preserve"> </w:t>
      </w:r>
      <w:r w:rsidR="008D2537" w:rsidRPr="008D2537">
        <w:rPr>
          <w:b/>
          <w:u w:val="single"/>
          <w:lang w:val="es-ES"/>
        </w:rPr>
        <w:t>(transcrita)</w:t>
      </w:r>
      <w:r w:rsidRPr="00D265C2">
        <w:rPr>
          <w:u w:val="single"/>
          <w:lang w:val="es-ES"/>
        </w:rPr>
        <w:t xml:space="preserve"> como la captura de pantalla mostrando</w:t>
      </w:r>
      <w:r w:rsidR="00D265C2">
        <w:rPr>
          <w:u w:val="single"/>
          <w:lang w:val="es-ES"/>
        </w:rPr>
        <w:t xml:space="preserve"> el resultado de la consulta.</w:t>
      </w:r>
      <w:r w:rsidR="009B1F15">
        <w:rPr>
          <w:lang w:val="es-ES"/>
        </w:rPr>
        <w:t xml:space="preserve"> </w:t>
      </w:r>
      <w:r w:rsidR="000404D2">
        <w:rPr>
          <w:lang w:val="es-ES"/>
        </w:rPr>
        <w:t xml:space="preserve">Por favor, procura que la captura de pantalla </w:t>
      </w:r>
      <w:r w:rsidR="000404D2" w:rsidRPr="000404D2">
        <w:rPr>
          <w:u w:val="single"/>
          <w:lang w:val="es-ES"/>
        </w:rPr>
        <w:t>sea legible</w:t>
      </w:r>
      <w:r w:rsidR="000404D2">
        <w:rPr>
          <w:lang w:val="es-ES"/>
        </w:rPr>
        <w:t xml:space="preserve"> y </w:t>
      </w:r>
      <w:r w:rsidR="000404D2" w:rsidRPr="000404D2">
        <w:rPr>
          <w:u w:val="single"/>
          <w:lang w:val="es-ES"/>
        </w:rPr>
        <w:t xml:space="preserve">se muestre tu nombre </w:t>
      </w:r>
      <w:r w:rsidR="00177ADE">
        <w:rPr>
          <w:u w:val="single"/>
          <w:lang w:val="es-ES"/>
        </w:rPr>
        <w:t xml:space="preserve">(es decir, el de la base de datos) </w:t>
      </w:r>
      <w:r w:rsidR="000404D2" w:rsidRPr="000404D2">
        <w:rPr>
          <w:u w:val="single"/>
          <w:lang w:val="es-ES"/>
        </w:rPr>
        <w:t>en ella</w:t>
      </w:r>
      <w:r w:rsidR="000404D2">
        <w:rPr>
          <w:lang w:val="es-ES"/>
        </w:rPr>
        <w:t>.</w:t>
      </w:r>
    </w:p>
    <w:p w14:paraId="0A131512" w14:textId="191C1B19" w:rsidR="00EF0F94" w:rsidRDefault="00EF0F94" w:rsidP="00557CDD">
      <w:pPr>
        <w:rPr>
          <w:lang w:val="es-ES"/>
        </w:rPr>
      </w:pPr>
    </w:p>
    <w:p w14:paraId="133E310B" w14:textId="03F92F66" w:rsidR="00EF0F94" w:rsidRPr="002C7147" w:rsidRDefault="00EF0F94" w:rsidP="00454D89">
      <w:pPr>
        <w:pStyle w:val="Ttulo1"/>
        <w:rPr>
          <w:lang w:val="es-ES"/>
        </w:rPr>
      </w:pPr>
      <w:r>
        <w:rPr>
          <w:lang w:val="es-ES"/>
        </w:rPr>
        <w:t>Ejemplo de resolución</w:t>
      </w:r>
    </w:p>
    <w:p w14:paraId="14102109" w14:textId="638DB367" w:rsidR="00EF0F94" w:rsidRDefault="00454D89" w:rsidP="008D2537">
      <w:pPr>
        <w:rPr>
          <w:lang w:val="es-ES"/>
        </w:rPr>
      </w:pPr>
      <w:r>
        <w:rPr>
          <w:lang w:val="es-ES"/>
        </w:rPr>
        <w:t>Muestra todos los datos del proveedor con id 7 (1 fila)</w:t>
      </w:r>
    </w:p>
    <w:p w14:paraId="4E285534" w14:textId="77777777" w:rsidR="00AE105D" w:rsidRDefault="00AE105D" w:rsidP="008D2537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88"/>
        <w:gridCol w:w="8078"/>
      </w:tblGrid>
      <w:tr w:rsidR="00454D89" w:rsidRPr="00D429A5" w14:paraId="5580BBB3" w14:textId="77777777" w:rsidTr="00454D89">
        <w:tc>
          <w:tcPr>
            <w:tcW w:w="1843" w:type="dxa"/>
          </w:tcPr>
          <w:p w14:paraId="777381FC" w14:textId="77777777" w:rsidR="00454D89" w:rsidRDefault="00454D89" w:rsidP="00DC2829">
            <w:pPr>
              <w:rPr>
                <w:lang w:val="es-ES"/>
              </w:rPr>
            </w:pPr>
            <w:r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254EA79B" w14:textId="30FC69A4" w:rsidR="00454D89" w:rsidRPr="00454D89" w:rsidRDefault="00454D89" w:rsidP="00DC2829">
            <w:pPr>
              <w:rPr>
                <w:lang w:val="en-US"/>
              </w:rPr>
            </w:pPr>
            <w:r w:rsidRPr="00454D89">
              <w:rPr>
                <w:lang w:val="en-US"/>
              </w:rPr>
              <w:t xml:space="preserve">SELECT * FROM </w:t>
            </w:r>
            <w:proofErr w:type="spellStart"/>
            <w:r w:rsidRPr="00454D89">
              <w:rPr>
                <w:lang w:val="en-US"/>
              </w:rPr>
              <w:t>proveedor</w:t>
            </w:r>
            <w:proofErr w:type="spellEnd"/>
            <w:r w:rsidRPr="00454D89">
              <w:rPr>
                <w:lang w:val="en-US"/>
              </w:rPr>
              <w:t xml:space="preserve"> WHERE id=7;</w:t>
            </w:r>
          </w:p>
        </w:tc>
      </w:tr>
      <w:tr w:rsidR="00454D89" w14:paraId="53A23E04" w14:textId="77777777" w:rsidTr="00454D89">
        <w:tc>
          <w:tcPr>
            <w:tcW w:w="10466" w:type="dxa"/>
            <w:gridSpan w:val="2"/>
          </w:tcPr>
          <w:p w14:paraId="64381B81" w14:textId="033B6282" w:rsidR="00454D89" w:rsidRDefault="00454D89" w:rsidP="00DC2829">
            <w:pPr>
              <w:rPr>
                <w:lang w:val="es-ES"/>
              </w:rPr>
            </w:pPr>
            <w:r>
              <w:rPr>
                <w:lang w:val="es-ES"/>
              </w:rPr>
              <w:t xml:space="preserve">Captura de pantalla </w:t>
            </w:r>
          </w:p>
          <w:p w14:paraId="183EC4A9" w14:textId="77777777" w:rsidR="00E37315" w:rsidRDefault="00E37315" w:rsidP="00DC2829">
            <w:pPr>
              <w:rPr>
                <w:lang w:val="es-ES"/>
              </w:rPr>
            </w:pPr>
          </w:p>
          <w:p w14:paraId="0FBCA8BE" w14:textId="21CB1D4F" w:rsidR="00454D89" w:rsidRDefault="004B7E40" w:rsidP="00DC2829">
            <w:pPr>
              <w:rPr>
                <w:lang w:val="es-ES"/>
              </w:rPr>
            </w:pPr>
            <w:r>
              <w:object w:dxaOrig="13572" w:dyaOrig="1560" w14:anchorId="38538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3.2pt;height:60pt" o:ole="">
                  <v:imagedata r:id="rId10" o:title=""/>
                </v:shape>
                <o:OLEObject Type="Embed" ProgID="PBrush" ShapeID="_x0000_i1025" DrawAspect="Content" ObjectID="_1759560803" r:id="rId11"/>
              </w:object>
            </w:r>
          </w:p>
        </w:tc>
      </w:tr>
    </w:tbl>
    <w:p w14:paraId="6859FB55" w14:textId="3966392E" w:rsidR="006D510F" w:rsidRDefault="006D510F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E119BA2" w14:textId="11B5DBCF" w:rsidR="00BF2011" w:rsidRPr="00BF2011" w:rsidRDefault="00BF2011" w:rsidP="00BF2011">
      <w:pPr>
        <w:pStyle w:val="Ttulo1"/>
        <w:numPr>
          <w:ilvl w:val="0"/>
          <w:numId w:val="0"/>
        </w:numPr>
        <w:ind w:left="360" w:hanging="360"/>
        <w:rPr>
          <w:lang w:val="es-ES"/>
        </w:rPr>
      </w:pPr>
      <w:r>
        <w:rPr>
          <w:lang w:val="es-ES"/>
        </w:rPr>
        <w:lastRenderedPageBreak/>
        <w:t>Descripción de los datos</w:t>
      </w:r>
      <w:r w:rsidR="006F2342">
        <w:rPr>
          <w:lang w:val="es-ES"/>
        </w:rPr>
        <w:t xml:space="preserve"> presentes y sus tipos</w:t>
      </w:r>
    </w:p>
    <w:p w14:paraId="3CC30379" w14:textId="78397E76" w:rsidR="00BF2011" w:rsidRDefault="008760BE" w:rsidP="00557CDD">
      <w:pPr>
        <w:rPr>
          <w:lang w:val="es-ES"/>
        </w:rPr>
      </w:pPr>
      <w:r>
        <w:rPr>
          <w:lang w:val="es-ES"/>
        </w:rPr>
        <w:t>Los datos de</w:t>
      </w:r>
      <w:r w:rsidR="008B67AE">
        <w:rPr>
          <w:lang w:val="es-ES"/>
        </w:rPr>
        <w:t xml:space="preserve"> </w:t>
      </w:r>
      <w:r>
        <w:rPr>
          <w:lang w:val="es-ES"/>
        </w:rPr>
        <w:t>l</w:t>
      </w:r>
      <w:r w:rsidR="008B67AE">
        <w:rPr>
          <w:lang w:val="es-ES"/>
        </w:rPr>
        <w:t xml:space="preserve">a actividad </w:t>
      </w:r>
      <w:r>
        <w:rPr>
          <w:lang w:val="es-ES"/>
        </w:rPr>
        <w:t xml:space="preserve">se corresponden con el siguiente </w:t>
      </w:r>
      <w:r w:rsidR="00115746">
        <w:rPr>
          <w:lang w:val="es-ES"/>
        </w:rPr>
        <w:t>modelo relacional</w:t>
      </w:r>
      <w:r>
        <w:rPr>
          <w:lang w:val="es-ES"/>
        </w:rPr>
        <w:t>:</w:t>
      </w:r>
    </w:p>
    <w:p w14:paraId="50B564A9" w14:textId="77777777" w:rsidR="00115746" w:rsidRDefault="00115746" w:rsidP="00557CDD">
      <w:pPr>
        <w:rPr>
          <w:lang w:val="es-ES"/>
        </w:rPr>
      </w:pPr>
    </w:p>
    <w:p w14:paraId="6D61F068" w14:textId="48481968" w:rsidR="00BC2176" w:rsidRDefault="00115746" w:rsidP="008760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D8B14" wp14:editId="073CCF88">
            <wp:extent cx="6645910" cy="16687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2BF5" w14:textId="30BBF88C" w:rsidR="00115746" w:rsidRDefault="00115746" w:rsidP="00557CDD">
      <w:pPr>
        <w:rPr>
          <w:lang w:val="es-ES"/>
        </w:rPr>
      </w:pPr>
    </w:p>
    <w:p w14:paraId="363AE296" w14:textId="5E293DB9" w:rsidR="00115746" w:rsidRDefault="00115746" w:rsidP="00557CDD">
      <w:pPr>
        <w:rPr>
          <w:lang w:val="es-ES"/>
        </w:rPr>
      </w:pPr>
      <w:r>
        <w:rPr>
          <w:lang w:val="es-ES"/>
        </w:rPr>
        <w:t>Hay que destacar los siguientes datos:</w:t>
      </w:r>
    </w:p>
    <w:p w14:paraId="387E4F4F" w14:textId="11C4B33E" w:rsidR="00E769AE" w:rsidRDefault="00115746" w:rsidP="00557CDD">
      <w:pPr>
        <w:rPr>
          <w:lang w:val="es-ES"/>
        </w:rPr>
      </w:pPr>
      <w:r>
        <w:rPr>
          <w:lang w:val="es-ES"/>
        </w:rPr>
        <w:t xml:space="preserve">- La tabla Proveedor tiene 41 tuplas. En esta tabla la columna </w:t>
      </w:r>
      <w:proofErr w:type="spellStart"/>
      <w:r w:rsidR="00E769AE" w:rsidRPr="00E769AE">
        <w:rPr>
          <w:lang w:val="es-ES"/>
        </w:rPr>
        <w:t>is_company</w:t>
      </w:r>
      <w:proofErr w:type="spellEnd"/>
      <w:r>
        <w:rPr>
          <w:lang w:val="es-ES"/>
        </w:rPr>
        <w:t xml:space="preserve"> s</w:t>
      </w:r>
      <w:r w:rsidR="00E769AE" w:rsidRPr="00E769AE">
        <w:rPr>
          <w:lang w:val="es-ES"/>
        </w:rPr>
        <w:t>irve para indicar si un proveedor es una compa</w:t>
      </w:r>
      <w:r w:rsidR="00E769AE">
        <w:rPr>
          <w:lang w:val="es-ES"/>
        </w:rPr>
        <w:t>ñía (</w:t>
      </w:r>
      <w:r>
        <w:rPr>
          <w:lang w:val="es-ES"/>
        </w:rPr>
        <w:t>'</w:t>
      </w:r>
      <w:r w:rsidR="00E769AE">
        <w:rPr>
          <w:lang w:val="es-ES"/>
        </w:rPr>
        <w:t>t</w:t>
      </w:r>
      <w:r>
        <w:rPr>
          <w:lang w:val="es-ES"/>
        </w:rPr>
        <w:t>'</w:t>
      </w:r>
      <w:r w:rsidR="00E769AE">
        <w:rPr>
          <w:lang w:val="es-ES"/>
        </w:rPr>
        <w:t>) o no (</w:t>
      </w:r>
      <w:r>
        <w:rPr>
          <w:lang w:val="es-ES"/>
        </w:rPr>
        <w:t>'</w:t>
      </w:r>
      <w:r w:rsidR="00E769AE">
        <w:rPr>
          <w:lang w:val="es-ES"/>
        </w:rPr>
        <w:t>f</w:t>
      </w:r>
      <w:r>
        <w:rPr>
          <w:lang w:val="es-ES"/>
        </w:rPr>
        <w:t>'</w:t>
      </w:r>
      <w:r w:rsidR="00E769AE">
        <w:rPr>
          <w:lang w:val="es-ES"/>
        </w:rPr>
        <w:t>).</w:t>
      </w:r>
    </w:p>
    <w:p w14:paraId="6235AF39" w14:textId="7853BF84" w:rsidR="00E769AE" w:rsidRDefault="00115746" w:rsidP="00115746">
      <w:pPr>
        <w:rPr>
          <w:lang w:val="es-ES"/>
        </w:rPr>
      </w:pPr>
      <w:r>
        <w:rPr>
          <w:lang w:val="es-ES"/>
        </w:rPr>
        <w:t>- La tabla P</w:t>
      </w:r>
      <w:r w:rsidR="00E769AE">
        <w:rPr>
          <w:lang w:val="es-ES"/>
        </w:rPr>
        <w:t>roducto</w:t>
      </w:r>
      <w:r w:rsidR="00E92F12">
        <w:rPr>
          <w:lang w:val="es-ES"/>
        </w:rPr>
        <w:t xml:space="preserve"> </w:t>
      </w:r>
      <w:r>
        <w:rPr>
          <w:lang w:val="es-ES"/>
        </w:rPr>
        <w:t xml:space="preserve">consta de </w:t>
      </w:r>
      <w:r w:rsidR="00E92F12">
        <w:rPr>
          <w:lang w:val="es-ES"/>
        </w:rPr>
        <w:t>56 datos</w:t>
      </w:r>
      <w:r>
        <w:rPr>
          <w:lang w:val="es-ES"/>
        </w:rPr>
        <w:t>.</w:t>
      </w:r>
    </w:p>
    <w:p w14:paraId="1345F6D3" w14:textId="5FB2B02D" w:rsidR="00E769AE" w:rsidRPr="00062E3A" w:rsidRDefault="00115746" w:rsidP="00115746">
      <w:pPr>
        <w:rPr>
          <w:lang w:val="es-ES"/>
        </w:rPr>
      </w:pPr>
      <w:r>
        <w:rPr>
          <w:lang w:val="es-ES"/>
        </w:rPr>
        <w:t>- La t</w:t>
      </w:r>
      <w:r w:rsidR="00E769AE">
        <w:rPr>
          <w:lang w:val="es-ES"/>
        </w:rPr>
        <w:t xml:space="preserve">abla </w:t>
      </w:r>
      <w:r w:rsidR="00F054A6">
        <w:rPr>
          <w:lang w:val="es-ES"/>
        </w:rPr>
        <w:t>Compr</w:t>
      </w:r>
      <w:r w:rsidR="00BC2176">
        <w:rPr>
          <w:lang w:val="es-ES"/>
        </w:rPr>
        <w:t>a</w:t>
      </w:r>
      <w:r w:rsidR="00E92F12">
        <w:rPr>
          <w:lang w:val="es-ES"/>
        </w:rPr>
        <w:t xml:space="preserve"> </w:t>
      </w:r>
      <w:r>
        <w:rPr>
          <w:lang w:val="es-ES"/>
        </w:rPr>
        <w:t xml:space="preserve">tiene </w:t>
      </w:r>
      <w:r w:rsidR="00E92F12">
        <w:rPr>
          <w:lang w:val="es-ES"/>
        </w:rPr>
        <w:t>26 datos</w:t>
      </w:r>
      <w:r>
        <w:rPr>
          <w:lang w:val="es-ES"/>
        </w:rPr>
        <w:t xml:space="preserve">. En esta tabla la columna </w:t>
      </w:r>
      <w:proofErr w:type="spellStart"/>
      <w:r w:rsidR="00E769AE" w:rsidRPr="00062E3A">
        <w:rPr>
          <w:lang w:val="es-ES"/>
        </w:rPr>
        <w:t>id_proveedor</w:t>
      </w:r>
      <w:proofErr w:type="spellEnd"/>
      <w:r>
        <w:rPr>
          <w:lang w:val="es-ES"/>
        </w:rPr>
        <w:t xml:space="preserve"> </w:t>
      </w:r>
      <w:r w:rsidR="0004578C" w:rsidRPr="00062E3A">
        <w:rPr>
          <w:lang w:val="es-ES"/>
        </w:rPr>
        <w:t>es una FOREIGN KEY que apunta al id de la tabla Proveedor</w:t>
      </w:r>
      <w:r>
        <w:rPr>
          <w:lang w:val="es-ES"/>
        </w:rPr>
        <w:t xml:space="preserve">; la columna </w:t>
      </w:r>
      <w:proofErr w:type="spellStart"/>
      <w:r w:rsidR="00E769AE" w:rsidRPr="00062E3A">
        <w:rPr>
          <w:lang w:val="es-ES"/>
        </w:rPr>
        <w:t>id_producto</w:t>
      </w:r>
      <w:proofErr w:type="spellEnd"/>
      <w:r>
        <w:rPr>
          <w:lang w:val="es-ES"/>
        </w:rPr>
        <w:t xml:space="preserve"> </w:t>
      </w:r>
      <w:r w:rsidR="0004578C" w:rsidRPr="00062E3A">
        <w:rPr>
          <w:lang w:val="es-ES"/>
        </w:rPr>
        <w:t>es una FOREIGN KEY que apunta al id de la tabla Producto.</w:t>
      </w:r>
    </w:p>
    <w:p w14:paraId="328CE1D7" w14:textId="77777777" w:rsidR="006A5BB9" w:rsidRDefault="006A5BB9" w:rsidP="006A5BB9">
      <w:pPr>
        <w:rPr>
          <w:lang w:val="es-ES"/>
        </w:rPr>
      </w:pPr>
    </w:p>
    <w:p w14:paraId="61C0C13B" w14:textId="77777777" w:rsidR="006A5BB9" w:rsidRPr="002C7147" w:rsidRDefault="006A5BB9" w:rsidP="006A5BB9">
      <w:pPr>
        <w:pStyle w:val="Ttulo1"/>
        <w:numPr>
          <w:ilvl w:val="0"/>
          <w:numId w:val="0"/>
        </w:numPr>
        <w:ind w:left="360" w:hanging="360"/>
        <w:rPr>
          <w:lang w:val="es-ES"/>
        </w:rPr>
      </w:pPr>
      <w:r w:rsidRPr="002C7147">
        <w:rPr>
          <w:lang w:val="es-ES"/>
        </w:rPr>
        <w:t>Notas aclaratorias</w:t>
      </w:r>
    </w:p>
    <w:p w14:paraId="3AC1E341" w14:textId="55548512" w:rsidR="006A5BB9" w:rsidRDefault="006A5BB9" w:rsidP="006A5BB9">
      <w:pPr>
        <w:rPr>
          <w:lang w:val="es-ES"/>
        </w:rPr>
      </w:pPr>
      <w:r>
        <w:rPr>
          <w:lang w:val="es-ES"/>
        </w:rPr>
        <w:t>- 1 punto menos por entrega incorrecta. Dentro de este concepto se engloban (entre otros): nombre incorrecto de la base de datos, falta de datos</w:t>
      </w:r>
      <w:r w:rsidR="00482468">
        <w:rPr>
          <w:lang w:val="es-ES"/>
        </w:rPr>
        <w:t xml:space="preserve"> personales</w:t>
      </w:r>
      <w:r>
        <w:rPr>
          <w:lang w:val="es-ES"/>
        </w:rPr>
        <w:t xml:space="preserve"> en el documento de Word, las capturas de pantalla son ilegibles… </w:t>
      </w:r>
    </w:p>
    <w:p w14:paraId="39F76971" w14:textId="77777777" w:rsidR="00115746" w:rsidRDefault="00115746" w:rsidP="006A5BB9">
      <w:pPr>
        <w:rPr>
          <w:lang w:val="es-ES"/>
        </w:rPr>
      </w:pPr>
    </w:p>
    <w:p w14:paraId="3B3800E4" w14:textId="796F32A9" w:rsidR="006A5BB9" w:rsidRDefault="006A5BB9" w:rsidP="006A5BB9">
      <w:pPr>
        <w:rPr>
          <w:lang w:val="es-ES"/>
        </w:rPr>
      </w:pPr>
      <w:r>
        <w:rPr>
          <w:lang w:val="es-ES"/>
        </w:rPr>
        <w:t xml:space="preserve">- Las consultas realizadas, </w:t>
      </w:r>
      <w:r w:rsidRPr="00B773DD">
        <w:rPr>
          <w:b/>
          <w:u w:val="single"/>
          <w:lang w:val="es-ES"/>
        </w:rPr>
        <w:t>sin la captura de pantalla correspondiente</w:t>
      </w:r>
      <w:r>
        <w:rPr>
          <w:lang w:val="es-ES"/>
        </w:rPr>
        <w:t>, no puntúan.</w:t>
      </w:r>
    </w:p>
    <w:p w14:paraId="630F9A27" w14:textId="77777777" w:rsidR="00115746" w:rsidRDefault="00115746" w:rsidP="006A5BB9">
      <w:pPr>
        <w:rPr>
          <w:lang w:val="es-ES"/>
        </w:rPr>
      </w:pPr>
    </w:p>
    <w:p w14:paraId="6E870138" w14:textId="6394EB31" w:rsidR="006A5BB9" w:rsidRDefault="006A5BB9" w:rsidP="006A5BB9">
      <w:pPr>
        <w:rPr>
          <w:lang w:val="es-ES"/>
        </w:rPr>
      </w:pPr>
      <w:r>
        <w:rPr>
          <w:lang w:val="es-ES"/>
        </w:rPr>
        <w:t>-</w:t>
      </w:r>
      <w:r w:rsidRPr="004215DA">
        <w:rPr>
          <w:lang w:val="es-ES"/>
        </w:rPr>
        <w:t xml:space="preserve"> </w:t>
      </w:r>
      <w:r>
        <w:rPr>
          <w:lang w:val="es-ES"/>
        </w:rPr>
        <w:t>Todas las consultas tienen la misma puntuación (</w:t>
      </w:r>
      <w:r w:rsidR="0011368A">
        <w:rPr>
          <w:lang w:val="es-ES"/>
        </w:rPr>
        <w:t>0.5</w:t>
      </w:r>
      <w:r>
        <w:rPr>
          <w:lang w:val="es-ES"/>
        </w:rPr>
        <w:t xml:space="preserve"> punto</w:t>
      </w:r>
      <w:r w:rsidR="0011368A">
        <w:rPr>
          <w:lang w:val="es-ES"/>
        </w:rPr>
        <w:t>s</w:t>
      </w:r>
      <w:r>
        <w:rPr>
          <w:lang w:val="es-ES"/>
        </w:rPr>
        <w:t>) y junto a ellas, a modo de ayuda, se indica cuantas filas se deben obtener</w:t>
      </w:r>
      <w:r w:rsidR="00944511">
        <w:rPr>
          <w:lang w:val="es-ES"/>
        </w:rPr>
        <w:t xml:space="preserve"> </w:t>
      </w:r>
      <w:r w:rsidR="00944511">
        <w:rPr>
          <w:b/>
          <w:lang w:val="es-ES"/>
        </w:rPr>
        <w:t>sin aplicar LIMIT</w:t>
      </w:r>
      <w:r>
        <w:rPr>
          <w:lang w:val="es-ES"/>
        </w:rPr>
        <w:t>.</w:t>
      </w:r>
      <w:r w:rsidR="00F630E4">
        <w:rPr>
          <w:lang w:val="es-ES"/>
        </w:rPr>
        <w:t xml:space="preserve"> En algún caso, se muestra como información adicional </w:t>
      </w:r>
      <w:r w:rsidR="00F630E4" w:rsidRPr="00477B16">
        <w:rPr>
          <w:u w:val="single"/>
          <w:lang w:val="es-ES"/>
        </w:rPr>
        <w:t>parte</w:t>
      </w:r>
      <w:r w:rsidR="00F630E4">
        <w:rPr>
          <w:lang w:val="es-ES"/>
        </w:rPr>
        <w:t xml:space="preserve"> de la captura de pantalla hecha.</w:t>
      </w:r>
    </w:p>
    <w:p w14:paraId="6E20B9C0" w14:textId="77777777" w:rsidR="00115746" w:rsidRDefault="00115746" w:rsidP="006A5BB9">
      <w:pPr>
        <w:rPr>
          <w:lang w:val="es-ES"/>
        </w:rPr>
      </w:pPr>
    </w:p>
    <w:p w14:paraId="1B848715" w14:textId="6899C4D3" w:rsidR="00EF6B9B" w:rsidRDefault="00EF6B9B" w:rsidP="006A5BB9">
      <w:pPr>
        <w:rPr>
          <w:lang w:val="es-ES"/>
        </w:rPr>
      </w:pPr>
      <w:r>
        <w:rPr>
          <w:lang w:val="es-ES"/>
        </w:rPr>
        <w:t xml:space="preserve">- </w:t>
      </w:r>
      <w:r w:rsidRPr="00EF6B9B">
        <w:rPr>
          <w:u w:val="single"/>
          <w:lang w:val="es-ES"/>
        </w:rPr>
        <w:t>No es necesario</w:t>
      </w:r>
      <w:r>
        <w:rPr>
          <w:lang w:val="es-ES"/>
        </w:rPr>
        <w:t xml:space="preserve"> cambiar el nombre de las columnas de las consultas</w:t>
      </w:r>
      <w:r w:rsidR="00656AA9">
        <w:rPr>
          <w:lang w:val="es-ES"/>
        </w:rPr>
        <w:t xml:space="preserve"> (</w:t>
      </w:r>
      <w:r w:rsidR="00DC3005">
        <w:rPr>
          <w:lang w:val="es-ES"/>
        </w:rPr>
        <w:t>aunque sí recomendable</w:t>
      </w:r>
      <w:r w:rsidR="00656AA9">
        <w:rPr>
          <w:lang w:val="es-ES"/>
        </w:rPr>
        <w:t>)</w:t>
      </w:r>
      <w:r w:rsidR="00DC3005">
        <w:rPr>
          <w:lang w:val="es-ES"/>
        </w:rPr>
        <w:t>.</w:t>
      </w:r>
    </w:p>
    <w:p w14:paraId="53863886" w14:textId="77777777" w:rsidR="00115746" w:rsidRDefault="00115746" w:rsidP="006A5BB9">
      <w:pPr>
        <w:rPr>
          <w:lang w:val="es-ES"/>
        </w:rPr>
      </w:pPr>
    </w:p>
    <w:p w14:paraId="24DD2E9C" w14:textId="7882F88D" w:rsidR="00DC3005" w:rsidRDefault="00DC3005" w:rsidP="006A5BB9">
      <w:pPr>
        <w:rPr>
          <w:lang w:val="es-ES"/>
        </w:rPr>
      </w:pPr>
      <w:r>
        <w:rPr>
          <w:lang w:val="es-ES"/>
        </w:rPr>
        <w:t>- Algunas consultas indican información adicional de como se deben resolver. Si no se siguen esas instrucciones, la consulta se considera como no válida.</w:t>
      </w:r>
    </w:p>
    <w:p w14:paraId="50A605A3" w14:textId="77777777" w:rsidR="00115746" w:rsidRDefault="00115746" w:rsidP="006A5BB9">
      <w:pPr>
        <w:rPr>
          <w:lang w:val="es-ES"/>
        </w:rPr>
      </w:pPr>
    </w:p>
    <w:p w14:paraId="4C46ABBE" w14:textId="5F335DE5" w:rsidR="006A5BB9" w:rsidRDefault="006A5BB9" w:rsidP="006A5BB9">
      <w:pPr>
        <w:rPr>
          <w:lang w:val="es-ES"/>
        </w:rPr>
      </w:pPr>
      <w:r w:rsidRPr="005A15D7">
        <w:rPr>
          <w:lang w:val="es-ES"/>
        </w:rPr>
        <w:t xml:space="preserve">- </w:t>
      </w:r>
      <w:r>
        <w:rPr>
          <w:lang w:val="es-ES"/>
        </w:rPr>
        <w:t xml:space="preserve">Por simplificación, </w:t>
      </w:r>
      <w:proofErr w:type="spellStart"/>
      <w:r w:rsidRPr="005A15D7">
        <w:rPr>
          <w:lang w:val="es-ES"/>
        </w:rPr>
        <w:t>MyCompany</w:t>
      </w:r>
      <w:proofErr w:type="spellEnd"/>
      <w:r w:rsidRPr="005A15D7">
        <w:rPr>
          <w:lang w:val="es-ES"/>
        </w:rPr>
        <w:t xml:space="preserve">(Chicago) y </w:t>
      </w:r>
      <w:proofErr w:type="spellStart"/>
      <w:r w:rsidRPr="005A15D7">
        <w:rPr>
          <w:lang w:val="es-ES"/>
        </w:rPr>
        <w:t>MyCompany</w:t>
      </w:r>
      <w:proofErr w:type="spellEnd"/>
      <w:r w:rsidRPr="005A15D7">
        <w:rPr>
          <w:lang w:val="es-ES"/>
        </w:rPr>
        <w:t>(</w:t>
      </w:r>
      <w:proofErr w:type="spellStart"/>
      <w:r w:rsidRPr="005A15D7">
        <w:rPr>
          <w:lang w:val="es-ES"/>
        </w:rPr>
        <w:t>SanFrancisco</w:t>
      </w:r>
      <w:proofErr w:type="spellEnd"/>
      <w:r w:rsidRPr="005A15D7">
        <w:rPr>
          <w:lang w:val="es-ES"/>
        </w:rPr>
        <w:t>) cuentan como dos</w:t>
      </w:r>
      <w:r>
        <w:rPr>
          <w:lang w:val="es-ES"/>
        </w:rPr>
        <w:t xml:space="preserve"> compañías proveedoras diferentes.</w:t>
      </w:r>
    </w:p>
    <w:p w14:paraId="21E64377" w14:textId="77777777" w:rsidR="00115746" w:rsidRDefault="00115746" w:rsidP="006A5BB9">
      <w:pPr>
        <w:rPr>
          <w:lang w:val="es-ES"/>
        </w:rPr>
      </w:pPr>
    </w:p>
    <w:p w14:paraId="712B87EB" w14:textId="0C332A31" w:rsidR="006565EE" w:rsidRDefault="00DF1D0E" w:rsidP="006A5BB9">
      <w:pPr>
        <w:rPr>
          <w:lang w:val="es-ES"/>
        </w:rPr>
      </w:pPr>
      <w:r>
        <w:rPr>
          <w:lang w:val="es-ES"/>
        </w:rPr>
        <w:t xml:space="preserve">- De forma general, si se pide una compañía o un </w:t>
      </w:r>
      <w:r w:rsidR="008B67AE">
        <w:rPr>
          <w:lang w:val="es-ES"/>
        </w:rPr>
        <w:t>proveedor</w:t>
      </w:r>
      <w:r>
        <w:rPr>
          <w:lang w:val="es-ES"/>
        </w:rPr>
        <w:t>, solo es necesario mostrar su nombre.</w:t>
      </w:r>
    </w:p>
    <w:p w14:paraId="2511574A" w14:textId="254E66B6" w:rsidR="00602084" w:rsidRDefault="00602084" w:rsidP="006A5BB9">
      <w:pPr>
        <w:rPr>
          <w:lang w:val="es-ES"/>
        </w:rPr>
      </w:pPr>
    </w:p>
    <w:p w14:paraId="4BC709C4" w14:textId="651D95D2" w:rsidR="00115746" w:rsidRDefault="00115746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87F1F7D" w14:textId="77777777" w:rsidR="00441AF1" w:rsidRDefault="00441AF1" w:rsidP="00441AF1">
      <w:pPr>
        <w:pStyle w:val="Ttulo1"/>
        <w:rPr>
          <w:lang w:val="es-ES"/>
        </w:rPr>
      </w:pPr>
    </w:p>
    <w:p w14:paraId="4C83CEE0" w14:textId="4EC78F4A" w:rsidR="00B651F0" w:rsidRDefault="00443C03" w:rsidP="00B651F0">
      <w:pPr>
        <w:rPr>
          <w:lang w:val="es-ES"/>
        </w:rPr>
      </w:pPr>
      <w:r w:rsidRPr="00443C03">
        <w:rPr>
          <w:lang w:val="es-ES"/>
        </w:rPr>
        <w:t xml:space="preserve">Muestra los emails de los proveedores situados en la ciudad </w:t>
      </w:r>
      <w:r>
        <w:rPr>
          <w:lang w:val="es-ES"/>
        </w:rPr>
        <w:t>'</w:t>
      </w:r>
      <w:r w:rsidRPr="00443C03">
        <w:rPr>
          <w:lang w:val="es-ES"/>
        </w:rPr>
        <w:t>Tracy</w:t>
      </w:r>
      <w:r>
        <w:rPr>
          <w:lang w:val="es-ES"/>
        </w:rPr>
        <w:t>'</w:t>
      </w:r>
      <w:r w:rsidRPr="00443C03">
        <w:rPr>
          <w:lang w:val="es-ES"/>
        </w:rPr>
        <w:t xml:space="preserve"> (11 filas).</w:t>
      </w:r>
    </w:p>
    <w:p w14:paraId="6A19050C" w14:textId="5CE38EF3" w:rsidR="00114707" w:rsidRDefault="00114707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114707" w:rsidRPr="00861F0F" w14:paraId="7808D44E" w14:textId="77777777" w:rsidTr="00A9506C">
        <w:tc>
          <w:tcPr>
            <w:tcW w:w="1843" w:type="dxa"/>
          </w:tcPr>
          <w:p w14:paraId="2EABEA42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1446B7E0" w14:textId="5DB861DB" w:rsidR="00114707" w:rsidRPr="00861F0F" w:rsidRDefault="0032481B" w:rsidP="00A9506C">
            <w:pPr>
              <w:rPr>
                <w:lang w:val="es-ES"/>
              </w:rPr>
            </w:pPr>
            <w:proofErr w:type="spellStart"/>
            <w:r w:rsidRPr="0032481B">
              <w:rPr>
                <w:lang w:val="es-ES"/>
              </w:rPr>
              <w:t>select</w:t>
            </w:r>
            <w:proofErr w:type="spellEnd"/>
            <w:r w:rsidRPr="0032481B">
              <w:rPr>
                <w:lang w:val="es-ES"/>
              </w:rPr>
              <w:t xml:space="preserve"> </w:t>
            </w:r>
            <w:proofErr w:type="spellStart"/>
            <w:r w:rsidRPr="0032481B">
              <w:rPr>
                <w:lang w:val="es-ES"/>
              </w:rPr>
              <w:t>distinct</w:t>
            </w:r>
            <w:proofErr w:type="spellEnd"/>
            <w:r w:rsidRPr="0032481B">
              <w:rPr>
                <w:lang w:val="es-ES"/>
              </w:rPr>
              <w:t xml:space="preserve"> email </w:t>
            </w:r>
            <w:proofErr w:type="spellStart"/>
            <w:r w:rsidRPr="0032481B">
              <w:rPr>
                <w:lang w:val="es-ES"/>
              </w:rPr>
              <w:t>from</w:t>
            </w:r>
            <w:proofErr w:type="spellEnd"/>
            <w:r w:rsidRPr="0032481B">
              <w:rPr>
                <w:lang w:val="es-ES"/>
              </w:rPr>
              <w:t xml:space="preserve"> proveedor </w:t>
            </w:r>
            <w:proofErr w:type="spellStart"/>
            <w:r w:rsidRPr="0032481B">
              <w:rPr>
                <w:lang w:val="es-ES"/>
              </w:rPr>
              <w:t>where</w:t>
            </w:r>
            <w:proofErr w:type="spellEnd"/>
            <w:r w:rsidRPr="0032481B">
              <w:rPr>
                <w:lang w:val="es-ES"/>
              </w:rPr>
              <w:t xml:space="preserve"> ciudad='Tracy';</w:t>
            </w:r>
          </w:p>
        </w:tc>
      </w:tr>
      <w:tr w:rsidR="00114707" w:rsidRPr="00861F0F" w14:paraId="614DB215" w14:textId="77777777" w:rsidTr="00A9506C">
        <w:tc>
          <w:tcPr>
            <w:tcW w:w="10466" w:type="dxa"/>
            <w:gridSpan w:val="2"/>
          </w:tcPr>
          <w:p w14:paraId="05C59C91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09140D44" w14:textId="7F746F83" w:rsidR="00114707" w:rsidRPr="00861F0F" w:rsidRDefault="0032481B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0E6F70B" wp14:editId="27A01D9D">
                  <wp:extent cx="5953125" cy="3028950"/>
                  <wp:effectExtent l="0" t="0" r="9525" b="0"/>
                  <wp:docPr id="13296039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6039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70F09" w14:textId="10C8A37D" w:rsidR="00861F0F" w:rsidRPr="00861F0F" w:rsidRDefault="00861F0F" w:rsidP="00B651F0">
      <w:pPr>
        <w:rPr>
          <w:lang w:val="es-ES"/>
        </w:rPr>
      </w:pPr>
    </w:p>
    <w:p w14:paraId="48E0EAAC" w14:textId="77777777" w:rsidR="00861F0F" w:rsidRPr="00861F0F" w:rsidRDefault="00861F0F" w:rsidP="00861F0F">
      <w:pPr>
        <w:pStyle w:val="Ttulo1"/>
        <w:rPr>
          <w:lang w:val="es-ES"/>
        </w:rPr>
      </w:pPr>
    </w:p>
    <w:p w14:paraId="27FB2C49" w14:textId="1221F6DA" w:rsidR="00861F0F" w:rsidRDefault="00443C03" w:rsidP="00861F0F">
      <w:pPr>
        <w:rPr>
          <w:lang w:val="es-ES"/>
        </w:rPr>
      </w:pPr>
      <w:r w:rsidRPr="00443C03">
        <w:rPr>
          <w:lang w:val="es-ES"/>
        </w:rPr>
        <w:t>Muestra el nombre de los proveedores cuyo email contiene el 9 o el 0 (7 filas).</w:t>
      </w:r>
    </w:p>
    <w:p w14:paraId="10F9DB35" w14:textId="5C5B2B7C" w:rsidR="00114707" w:rsidRDefault="00114707" w:rsidP="00861F0F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88"/>
        <w:gridCol w:w="8078"/>
      </w:tblGrid>
      <w:tr w:rsidR="00114707" w:rsidRPr="00861F0F" w14:paraId="3C5D3CC7" w14:textId="77777777" w:rsidTr="00A9506C">
        <w:tc>
          <w:tcPr>
            <w:tcW w:w="1843" w:type="dxa"/>
          </w:tcPr>
          <w:p w14:paraId="0BE4B9BB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60B5DFF2" w14:textId="1C9D459B" w:rsidR="00114707" w:rsidRPr="00861F0F" w:rsidRDefault="000A4164" w:rsidP="00A9506C">
            <w:pPr>
              <w:rPr>
                <w:lang w:val="es-ES"/>
              </w:rPr>
            </w:pPr>
            <w:proofErr w:type="spellStart"/>
            <w:r w:rsidRPr="000A4164">
              <w:rPr>
                <w:lang w:val="es-ES"/>
              </w:rPr>
              <w:t>select</w:t>
            </w:r>
            <w:proofErr w:type="spellEnd"/>
            <w:r w:rsidRPr="000A4164">
              <w:rPr>
                <w:lang w:val="es-ES"/>
              </w:rPr>
              <w:t xml:space="preserve"> nombre </w:t>
            </w:r>
            <w:proofErr w:type="spellStart"/>
            <w:r w:rsidRPr="000A4164">
              <w:rPr>
                <w:lang w:val="es-ES"/>
              </w:rPr>
              <w:t>from</w:t>
            </w:r>
            <w:proofErr w:type="spellEnd"/>
            <w:r w:rsidRPr="000A4164">
              <w:rPr>
                <w:lang w:val="es-ES"/>
              </w:rPr>
              <w:t xml:space="preserve"> proveedor </w:t>
            </w:r>
            <w:proofErr w:type="spellStart"/>
            <w:r w:rsidRPr="000A4164">
              <w:rPr>
                <w:lang w:val="es-ES"/>
              </w:rPr>
              <w:t>where</w:t>
            </w:r>
            <w:proofErr w:type="spellEnd"/>
            <w:r w:rsidRPr="000A4164">
              <w:rPr>
                <w:lang w:val="es-ES"/>
              </w:rPr>
              <w:t xml:space="preserve"> email LIKE '%9%' OR email LIKE '%0%';</w:t>
            </w:r>
          </w:p>
        </w:tc>
      </w:tr>
      <w:tr w:rsidR="00114707" w:rsidRPr="00861F0F" w14:paraId="2225D335" w14:textId="77777777" w:rsidTr="00A9506C">
        <w:tc>
          <w:tcPr>
            <w:tcW w:w="10466" w:type="dxa"/>
            <w:gridSpan w:val="2"/>
          </w:tcPr>
          <w:p w14:paraId="5FF16D6A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4BFF7484" w14:textId="5A685F9A" w:rsidR="00114707" w:rsidRPr="00861F0F" w:rsidRDefault="000A4164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1287128" wp14:editId="378A000C">
                  <wp:extent cx="6645910" cy="2076450"/>
                  <wp:effectExtent l="0" t="0" r="2540" b="0"/>
                  <wp:docPr id="16637261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7261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164" w:rsidRPr="00861F0F" w14:paraId="7E0E2C24" w14:textId="77777777" w:rsidTr="00A9506C">
        <w:tc>
          <w:tcPr>
            <w:tcW w:w="10466" w:type="dxa"/>
            <w:gridSpan w:val="2"/>
          </w:tcPr>
          <w:p w14:paraId="6BF9E003" w14:textId="77777777" w:rsidR="000A4164" w:rsidRDefault="000A4164" w:rsidP="00A9506C">
            <w:pPr>
              <w:rPr>
                <w:lang w:val="es-ES"/>
              </w:rPr>
            </w:pPr>
          </w:p>
          <w:p w14:paraId="4CF4801B" w14:textId="77777777" w:rsidR="000A4164" w:rsidRDefault="000A4164" w:rsidP="00A9506C">
            <w:pPr>
              <w:rPr>
                <w:lang w:val="es-ES"/>
              </w:rPr>
            </w:pPr>
          </w:p>
          <w:p w14:paraId="632C470A" w14:textId="77777777" w:rsidR="000A4164" w:rsidRDefault="000A4164" w:rsidP="00A9506C">
            <w:pPr>
              <w:rPr>
                <w:lang w:val="es-ES"/>
              </w:rPr>
            </w:pPr>
          </w:p>
          <w:p w14:paraId="1C3D93A4" w14:textId="77777777" w:rsidR="000A4164" w:rsidRDefault="000A4164" w:rsidP="00A9506C">
            <w:pPr>
              <w:rPr>
                <w:lang w:val="es-ES"/>
              </w:rPr>
            </w:pPr>
          </w:p>
          <w:p w14:paraId="53A36B7A" w14:textId="77777777" w:rsidR="000A4164" w:rsidRDefault="000A4164" w:rsidP="00A9506C">
            <w:pPr>
              <w:rPr>
                <w:lang w:val="es-ES"/>
              </w:rPr>
            </w:pPr>
          </w:p>
          <w:p w14:paraId="392FB0E1" w14:textId="77777777" w:rsidR="000A4164" w:rsidRDefault="000A4164" w:rsidP="00A9506C">
            <w:pPr>
              <w:rPr>
                <w:lang w:val="es-ES"/>
              </w:rPr>
            </w:pPr>
          </w:p>
          <w:p w14:paraId="5F16858C" w14:textId="77777777" w:rsidR="000A4164" w:rsidRPr="00861F0F" w:rsidRDefault="000A4164" w:rsidP="00A9506C">
            <w:pPr>
              <w:rPr>
                <w:lang w:val="es-ES"/>
              </w:rPr>
            </w:pPr>
          </w:p>
        </w:tc>
      </w:tr>
    </w:tbl>
    <w:p w14:paraId="238E93A0" w14:textId="77777777" w:rsidR="00B24FB2" w:rsidRPr="00861F0F" w:rsidRDefault="00B24FB2" w:rsidP="00861F0F">
      <w:pPr>
        <w:rPr>
          <w:lang w:val="es-ES"/>
        </w:rPr>
      </w:pPr>
    </w:p>
    <w:p w14:paraId="5EAB8AA5" w14:textId="77777777" w:rsidR="00861F0F" w:rsidRPr="00861F0F" w:rsidRDefault="00861F0F" w:rsidP="00861F0F">
      <w:pPr>
        <w:pStyle w:val="Ttulo1"/>
        <w:rPr>
          <w:lang w:val="es-ES"/>
        </w:rPr>
      </w:pPr>
    </w:p>
    <w:p w14:paraId="707497BB" w14:textId="77A38D2B" w:rsidR="00861F0F" w:rsidRDefault="00443C03" w:rsidP="00B651F0">
      <w:pPr>
        <w:rPr>
          <w:lang w:val="es-ES"/>
        </w:rPr>
      </w:pPr>
      <w:r w:rsidRPr="00443C03">
        <w:rPr>
          <w:lang w:val="es-ES"/>
        </w:rPr>
        <w:t xml:space="preserve">Muestra el nombre de los proveedores que no compran productos junto al nombre de los productos que no son comprados, pero solo si dichos nombres (de proveedores y productos) empiezan por </w:t>
      </w:r>
      <w:r>
        <w:rPr>
          <w:lang w:val="es-ES"/>
        </w:rPr>
        <w:t>'</w:t>
      </w:r>
      <w:r w:rsidRPr="00443C03">
        <w:rPr>
          <w:lang w:val="es-ES"/>
        </w:rPr>
        <w:t>W</w:t>
      </w:r>
      <w:r>
        <w:rPr>
          <w:lang w:val="es-ES"/>
        </w:rPr>
        <w:t xml:space="preserve">' </w:t>
      </w:r>
      <w:r w:rsidRPr="00443C03">
        <w:rPr>
          <w:lang w:val="es-ES"/>
        </w:rPr>
        <w:t>(7 filas).</w:t>
      </w:r>
    </w:p>
    <w:p w14:paraId="2DB3A71A" w14:textId="5C1DC4DC" w:rsidR="00B24FB2" w:rsidRDefault="00B24FB2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114707" w:rsidRPr="00861F0F" w14:paraId="338BD52A" w14:textId="77777777" w:rsidTr="00A9506C">
        <w:tc>
          <w:tcPr>
            <w:tcW w:w="1843" w:type="dxa"/>
          </w:tcPr>
          <w:p w14:paraId="520FEE31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4831A4CB" w14:textId="77777777" w:rsidR="00114707" w:rsidRPr="00861F0F" w:rsidRDefault="00114707" w:rsidP="00A9506C">
            <w:pPr>
              <w:rPr>
                <w:lang w:val="es-ES"/>
              </w:rPr>
            </w:pPr>
          </w:p>
        </w:tc>
      </w:tr>
      <w:tr w:rsidR="00114707" w:rsidRPr="00861F0F" w14:paraId="35F12F91" w14:textId="77777777" w:rsidTr="00A9506C">
        <w:tc>
          <w:tcPr>
            <w:tcW w:w="10466" w:type="dxa"/>
            <w:gridSpan w:val="2"/>
          </w:tcPr>
          <w:p w14:paraId="167D88CC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68F5BA19" w14:textId="77777777" w:rsidR="00114707" w:rsidRPr="00861F0F" w:rsidRDefault="00114707" w:rsidP="00A9506C">
            <w:pPr>
              <w:rPr>
                <w:lang w:val="es-ES"/>
              </w:rPr>
            </w:pPr>
          </w:p>
        </w:tc>
      </w:tr>
    </w:tbl>
    <w:p w14:paraId="7D160D7A" w14:textId="77777777" w:rsidR="00114707" w:rsidRDefault="00114707" w:rsidP="00B651F0">
      <w:pPr>
        <w:rPr>
          <w:lang w:val="es-ES"/>
        </w:rPr>
      </w:pPr>
    </w:p>
    <w:p w14:paraId="4FDE1332" w14:textId="77777777" w:rsidR="00861F0F" w:rsidRPr="00861F0F" w:rsidRDefault="00861F0F" w:rsidP="00861F0F">
      <w:pPr>
        <w:pStyle w:val="Ttulo1"/>
        <w:rPr>
          <w:lang w:val="es-ES"/>
        </w:rPr>
      </w:pPr>
    </w:p>
    <w:p w14:paraId="37D3FD63" w14:textId="2075B58E" w:rsidR="00837348" w:rsidRDefault="00443C03" w:rsidP="00B651F0">
      <w:pPr>
        <w:rPr>
          <w:lang w:val="es-ES"/>
        </w:rPr>
      </w:pPr>
      <w:r>
        <w:rPr>
          <w:lang w:val="es-ES"/>
        </w:rPr>
        <w:t xml:space="preserve">Utilizando una </w:t>
      </w:r>
      <w:r w:rsidRPr="00015131">
        <w:rPr>
          <w:u w:val="single"/>
          <w:lang w:val="es-ES"/>
        </w:rPr>
        <w:t>subconsulta</w:t>
      </w:r>
      <w:r>
        <w:rPr>
          <w:lang w:val="es-ES"/>
        </w:rPr>
        <w:t>: muestra el nombre de los productos que compra el proveedor cuyo id es 10 (11 filas).</w:t>
      </w:r>
    </w:p>
    <w:p w14:paraId="7D35E439" w14:textId="0A6ADEC9" w:rsidR="00B24FB2" w:rsidRDefault="00B24FB2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8245"/>
      </w:tblGrid>
      <w:tr w:rsidR="00114707" w:rsidRPr="00861F0F" w14:paraId="5D040F2F" w14:textId="77777777" w:rsidTr="00A9506C">
        <w:tc>
          <w:tcPr>
            <w:tcW w:w="1843" w:type="dxa"/>
          </w:tcPr>
          <w:p w14:paraId="0C0B71D7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2E1B010D" w14:textId="66105488" w:rsidR="00114707" w:rsidRPr="00861F0F" w:rsidRDefault="00777927" w:rsidP="00A9506C">
            <w:pPr>
              <w:rPr>
                <w:lang w:val="es-ES"/>
              </w:rPr>
            </w:pPr>
            <w:proofErr w:type="spellStart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proofErr w:type="gramStart"/>
            <w:r w:rsidRPr="00777927">
              <w:rPr>
                <w:lang w:val="es-ES"/>
              </w:rPr>
              <w:t>p.nombre</w:t>
            </w:r>
            <w:proofErr w:type="spellEnd"/>
            <w:proofErr w:type="gram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producto as p </w:t>
            </w:r>
            <w:proofErr w:type="spellStart"/>
            <w:r w:rsidRPr="00777927">
              <w:rPr>
                <w:lang w:val="es-ES"/>
              </w:rPr>
              <w:t>where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p.id</w:t>
            </w:r>
            <w:proofErr w:type="spellEnd"/>
            <w:r w:rsidRPr="00777927">
              <w:rPr>
                <w:lang w:val="es-ES"/>
              </w:rPr>
              <w:t xml:space="preserve"> in (</w:t>
            </w:r>
            <w:proofErr w:type="spellStart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c.id_producto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compra as c </w:t>
            </w:r>
            <w:proofErr w:type="spellStart"/>
            <w:r w:rsidRPr="00777927">
              <w:rPr>
                <w:lang w:val="es-ES"/>
              </w:rPr>
              <w:t>where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c.id_proveedor</w:t>
            </w:r>
            <w:proofErr w:type="spellEnd"/>
            <w:r w:rsidRPr="00777927">
              <w:rPr>
                <w:lang w:val="es-ES"/>
              </w:rPr>
              <w:t>=10);</w:t>
            </w:r>
          </w:p>
        </w:tc>
      </w:tr>
      <w:tr w:rsidR="00114707" w:rsidRPr="00861F0F" w14:paraId="607C441D" w14:textId="77777777" w:rsidTr="00A9506C">
        <w:tc>
          <w:tcPr>
            <w:tcW w:w="10466" w:type="dxa"/>
            <w:gridSpan w:val="2"/>
          </w:tcPr>
          <w:p w14:paraId="7FC77881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2266E56D" w14:textId="52EB5E94" w:rsidR="00114707" w:rsidRPr="00861F0F" w:rsidRDefault="00777927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A983FBD" wp14:editId="2DD205AF">
                  <wp:extent cx="6645910" cy="1899285"/>
                  <wp:effectExtent l="0" t="0" r="2540" b="5715"/>
                  <wp:docPr id="1119450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4509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9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181C0" w14:textId="77777777" w:rsidR="00114707" w:rsidRDefault="00114707" w:rsidP="00B651F0">
      <w:pPr>
        <w:rPr>
          <w:lang w:val="es-ES"/>
        </w:rPr>
      </w:pPr>
    </w:p>
    <w:p w14:paraId="36511CAB" w14:textId="77777777" w:rsidR="00861F0F" w:rsidRPr="00861F0F" w:rsidRDefault="00861F0F" w:rsidP="00861F0F">
      <w:pPr>
        <w:pStyle w:val="Ttulo1"/>
        <w:rPr>
          <w:lang w:val="es-ES"/>
        </w:rPr>
      </w:pPr>
    </w:p>
    <w:p w14:paraId="72523A9C" w14:textId="4F06287B" w:rsidR="00F368EC" w:rsidRDefault="00443C03" w:rsidP="00F368EC">
      <w:pPr>
        <w:rPr>
          <w:lang w:val="es-ES"/>
        </w:rPr>
      </w:pPr>
      <w:r>
        <w:rPr>
          <w:lang w:val="es-ES"/>
        </w:rPr>
        <w:t>Usando algún JOIN que no sea CROSS JOIN: m</w:t>
      </w:r>
      <w:r w:rsidRPr="007562BE">
        <w:rPr>
          <w:lang w:val="es-ES"/>
        </w:rPr>
        <w:t xml:space="preserve">uestra el nombre de los </w:t>
      </w:r>
      <w:r>
        <w:rPr>
          <w:lang w:val="es-ES"/>
        </w:rPr>
        <w:t>proveedores que</w:t>
      </w:r>
      <w:r w:rsidRPr="007562BE">
        <w:rPr>
          <w:lang w:val="es-ES"/>
        </w:rPr>
        <w:t xml:space="preserve"> </w:t>
      </w:r>
      <w:r>
        <w:rPr>
          <w:lang w:val="es-ES"/>
        </w:rPr>
        <w:t>hayan comprado un ‘</w:t>
      </w:r>
      <w:proofErr w:type="spellStart"/>
      <w:r>
        <w:rPr>
          <w:lang w:val="es-ES"/>
        </w:rPr>
        <w:t>LargeCabinet</w:t>
      </w:r>
      <w:proofErr w:type="spellEnd"/>
      <w:r>
        <w:rPr>
          <w:lang w:val="es-ES"/>
        </w:rPr>
        <w:t>’</w:t>
      </w:r>
      <w:r w:rsidRPr="007562BE">
        <w:rPr>
          <w:lang w:val="es-ES"/>
        </w:rPr>
        <w:t xml:space="preserve"> (</w:t>
      </w:r>
      <w:r>
        <w:rPr>
          <w:lang w:val="es-ES"/>
        </w:rPr>
        <w:t xml:space="preserve">3 </w:t>
      </w:r>
      <w:r w:rsidRPr="007562BE">
        <w:rPr>
          <w:lang w:val="es-ES"/>
        </w:rPr>
        <w:t>filas</w:t>
      </w:r>
      <w:r>
        <w:rPr>
          <w:lang w:val="es-ES"/>
        </w:rPr>
        <w:t xml:space="preserve"> con datos repetidos</w:t>
      </w:r>
      <w:r w:rsidRPr="007562BE">
        <w:rPr>
          <w:lang w:val="es-ES"/>
        </w:rPr>
        <w:t>).</w:t>
      </w:r>
    </w:p>
    <w:p w14:paraId="4D83B107" w14:textId="41943124" w:rsidR="007562BE" w:rsidRDefault="007562BE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8343"/>
      </w:tblGrid>
      <w:tr w:rsidR="00114707" w:rsidRPr="00861F0F" w14:paraId="78C151A8" w14:textId="77777777" w:rsidTr="00A9506C">
        <w:tc>
          <w:tcPr>
            <w:tcW w:w="1843" w:type="dxa"/>
          </w:tcPr>
          <w:p w14:paraId="1C74B20F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43DFB8CC" w14:textId="5FA8E5A0" w:rsidR="00114707" w:rsidRPr="00861F0F" w:rsidRDefault="00777927" w:rsidP="00A9506C">
            <w:pPr>
              <w:rPr>
                <w:lang w:val="es-ES"/>
              </w:rPr>
            </w:pPr>
            <w:proofErr w:type="spellStart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proofErr w:type="gramStart"/>
            <w:r w:rsidRPr="00777927">
              <w:rPr>
                <w:lang w:val="es-ES"/>
              </w:rPr>
              <w:t>p.nombre</w:t>
            </w:r>
            <w:proofErr w:type="spellEnd"/>
            <w:proofErr w:type="gram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proveedor p </w:t>
            </w:r>
            <w:proofErr w:type="spellStart"/>
            <w:r w:rsidRPr="00777927">
              <w:rPr>
                <w:lang w:val="es-ES"/>
              </w:rPr>
              <w:t>join</w:t>
            </w:r>
            <w:proofErr w:type="spellEnd"/>
            <w:r w:rsidRPr="00777927">
              <w:rPr>
                <w:lang w:val="es-ES"/>
              </w:rPr>
              <w:t xml:space="preserve"> compra c </w:t>
            </w:r>
            <w:proofErr w:type="spellStart"/>
            <w:r w:rsidRPr="00777927">
              <w:rPr>
                <w:lang w:val="es-ES"/>
              </w:rPr>
              <w:t>on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p.id</w:t>
            </w:r>
            <w:proofErr w:type="spellEnd"/>
            <w:r w:rsidRPr="00777927">
              <w:rPr>
                <w:lang w:val="es-ES"/>
              </w:rPr>
              <w:t>=</w:t>
            </w:r>
            <w:proofErr w:type="spellStart"/>
            <w:r w:rsidRPr="00777927">
              <w:rPr>
                <w:lang w:val="es-ES"/>
              </w:rPr>
              <w:t>c.id_proveedor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join</w:t>
            </w:r>
            <w:proofErr w:type="spellEnd"/>
            <w:r w:rsidRPr="00777927">
              <w:rPr>
                <w:lang w:val="es-ES"/>
              </w:rPr>
              <w:t xml:space="preserve"> producto </w:t>
            </w:r>
            <w:proofErr w:type="spellStart"/>
            <w:r w:rsidRPr="00777927">
              <w:rPr>
                <w:lang w:val="es-ES"/>
              </w:rPr>
              <w:t>pr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on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c.id_producto</w:t>
            </w:r>
            <w:proofErr w:type="spellEnd"/>
            <w:r w:rsidRPr="00777927">
              <w:rPr>
                <w:lang w:val="es-ES"/>
              </w:rPr>
              <w:t xml:space="preserve"> = </w:t>
            </w:r>
            <w:proofErr w:type="spellStart"/>
            <w:r w:rsidRPr="00777927">
              <w:rPr>
                <w:lang w:val="es-ES"/>
              </w:rPr>
              <w:t>pr.id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where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pr.nombre</w:t>
            </w:r>
            <w:proofErr w:type="spellEnd"/>
            <w:r w:rsidRPr="00777927">
              <w:rPr>
                <w:lang w:val="es-ES"/>
              </w:rPr>
              <w:t>='</w:t>
            </w:r>
            <w:proofErr w:type="spellStart"/>
            <w:r w:rsidRPr="00777927">
              <w:rPr>
                <w:lang w:val="es-ES"/>
              </w:rPr>
              <w:t>LargeCabinet</w:t>
            </w:r>
            <w:proofErr w:type="spellEnd"/>
            <w:r w:rsidRPr="00777927">
              <w:rPr>
                <w:lang w:val="es-ES"/>
              </w:rPr>
              <w:t>';</w:t>
            </w:r>
          </w:p>
        </w:tc>
      </w:tr>
      <w:tr w:rsidR="00114707" w:rsidRPr="00861F0F" w14:paraId="6FE29C52" w14:textId="77777777" w:rsidTr="00A9506C">
        <w:tc>
          <w:tcPr>
            <w:tcW w:w="10466" w:type="dxa"/>
            <w:gridSpan w:val="2"/>
          </w:tcPr>
          <w:p w14:paraId="2B669B49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1A5FFFBC" w14:textId="25EFC152" w:rsidR="00114707" w:rsidRPr="00861F0F" w:rsidRDefault="00777927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9D81C5C" wp14:editId="72C4F0C0">
                  <wp:extent cx="6645910" cy="794385"/>
                  <wp:effectExtent l="0" t="0" r="2540" b="5715"/>
                  <wp:docPr id="1294473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47361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927" w:rsidRPr="00861F0F" w14:paraId="64ACB436" w14:textId="77777777" w:rsidTr="00A9506C">
        <w:tc>
          <w:tcPr>
            <w:tcW w:w="10466" w:type="dxa"/>
            <w:gridSpan w:val="2"/>
          </w:tcPr>
          <w:p w14:paraId="68C33B3B" w14:textId="77777777" w:rsidR="00777927" w:rsidRDefault="00777927" w:rsidP="00A9506C">
            <w:pPr>
              <w:rPr>
                <w:lang w:val="es-ES"/>
              </w:rPr>
            </w:pPr>
          </w:p>
          <w:p w14:paraId="15B4B0F9" w14:textId="77777777" w:rsidR="00777927" w:rsidRDefault="00777927" w:rsidP="00A9506C">
            <w:pPr>
              <w:rPr>
                <w:lang w:val="es-ES"/>
              </w:rPr>
            </w:pPr>
          </w:p>
          <w:p w14:paraId="295F8C37" w14:textId="77777777" w:rsidR="00777927" w:rsidRDefault="00777927" w:rsidP="00A9506C">
            <w:pPr>
              <w:rPr>
                <w:lang w:val="es-ES"/>
              </w:rPr>
            </w:pPr>
          </w:p>
          <w:p w14:paraId="09482304" w14:textId="77777777" w:rsidR="00777927" w:rsidRDefault="00777927" w:rsidP="00A9506C">
            <w:pPr>
              <w:rPr>
                <w:lang w:val="es-ES"/>
              </w:rPr>
            </w:pPr>
          </w:p>
          <w:p w14:paraId="0E40D03C" w14:textId="77777777" w:rsidR="00777927" w:rsidRDefault="00777927" w:rsidP="00A9506C">
            <w:pPr>
              <w:rPr>
                <w:lang w:val="es-ES"/>
              </w:rPr>
            </w:pPr>
          </w:p>
          <w:p w14:paraId="659AC1A0" w14:textId="77777777" w:rsidR="00777927" w:rsidRDefault="00777927" w:rsidP="00A9506C">
            <w:pPr>
              <w:rPr>
                <w:lang w:val="es-ES"/>
              </w:rPr>
            </w:pPr>
          </w:p>
          <w:p w14:paraId="76899263" w14:textId="77777777" w:rsidR="00777927" w:rsidRDefault="00777927" w:rsidP="00A9506C">
            <w:pPr>
              <w:rPr>
                <w:lang w:val="es-ES"/>
              </w:rPr>
            </w:pPr>
          </w:p>
          <w:p w14:paraId="27E6D62E" w14:textId="77777777" w:rsidR="00777927" w:rsidRDefault="00777927" w:rsidP="00A9506C">
            <w:pPr>
              <w:rPr>
                <w:lang w:val="es-ES"/>
              </w:rPr>
            </w:pPr>
          </w:p>
          <w:p w14:paraId="16520C40" w14:textId="77777777" w:rsidR="00777927" w:rsidRPr="00861F0F" w:rsidRDefault="00777927" w:rsidP="00A9506C">
            <w:pPr>
              <w:rPr>
                <w:lang w:val="es-ES"/>
              </w:rPr>
            </w:pPr>
          </w:p>
        </w:tc>
      </w:tr>
    </w:tbl>
    <w:p w14:paraId="6D2E18A7" w14:textId="77777777" w:rsidR="00114707" w:rsidRDefault="00114707" w:rsidP="00B651F0">
      <w:pPr>
        <w:rPr>
          <w:lang w:val="es-ES"/>
        </w:rPr>
      </w:pPr>
    </w:p>
    <w:p w14:paraId="71B259F4" w14:textId="77777777" w:rsidR="00861F0F" w:rsidRPr="00861F0F" w:rsidRDefault="00861F0F" w:rsidP="00861F0F">
      <w:pPr>
        <w:pStyle w:val="Ttulo1"/>
        <w:rPr>
          <w:lang w:val="es-ES"/>
        </w:rPr>
      </w:pPr>
    </w:p>
    <w:p w14:paraId="3095F404" w14:textId="04205A5B" w:rsidR="00F368EC" w:rsidRDefault="00443C03" w:rsidP="00F368EC">
      <w:pPr>
        <w:rPr>
          <w:lang w:val="es-ES"/>
        </w:rPr>
      </w:pPr>
      <w:r w:rsidRPr="007562BE">
        <w:rPr>
          <w:lang w:val="es-ES"/>
        </w:rPr>
        <w:t xml:space="preserve">Muestra el </w:t>
      </w:r>
      <w:r>
        <w:rPr>
          <w:lang w:val="es-ES"/>
        </w:rPr>
        <w:t>id mínimo y el id máximo de los proveedores que no compran productos</w:t>
      </w:r>
      <w:r w:rsidRPr="007562BE">
        <w:rPr>
          <w:lang w:val="es-ES"/>
        </w:rPr>
        <w:t xml:space="preserve"> (1 fila).</w:t>
      </w:r>
    </w:p>
    <w:p w14:paraId="269DEE69" w14:textId="71A02E7B" w:rsidR="007562BE" w:rsidRDefault="007562BE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8132"/>
      </w:tblGrid>
      <w:tr w:rsidR="00114707" w:rsidRPr="00861F0F" w14:paraId="396E0539" w14:textId="77777777" w:rsidTr="00A9506C">
        <w:tc>
          <w:tcPr>
            <w:tcW w:w="1843" w:type="dxa"/>
          </w:tcPr>
          <w:p w14:paraId="662FDDAE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5558597D" w14:textId="29A92914" w:rsidR="00114707" w:rsidRPr="00861F0F" w:rsidRDefault="00777927" w:rsidP="00A9506C">
            <w:pPr>
              <w:rPr>
                <w:lang w:val="es-ES"/>
              </w:rPr>
            </w:pPr>
            <w:proofErr w:type="spellStart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min(id), </w:t>
            </w:r>
            <w:proofErr w:type="spellStart"/>
            <w:r w:rsidRPr="00777927">
              <w:rPr>
                <w:lang w:val="es-ES"/>
              </w:rPr>
              <w:t>max</w:t>
            </w:r>
            <w:proofErr w:type="spellEnd"/>
            <w:r w:rsidRPr="00777927">
              <w:rPr>
                <w:lang w:val="es-ES"/>
              </w:rPr>
              <w:t xml:space="preserve">(id)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proveedor </w:t>
            </w:r>
            <w:proofErr w:type="spellStart"/>
            <w:r w:rsidRPr="00777927">
              <w:rPr>
                <w:lang w:val="es-ES"/>
              </w:rPr>
              <w:t>where</w:t>
            </w:r>
            <w:proofErr w:type="spellEnd"/>
            <w:r w:rsidRPr="00777927">
              <w:rPr>
                <w:lang w:val="es-ES"/>
              </w:rPr>
              <w:t xml:space="preserve"> id </w:t>
            </w:r>
            <w:proofErr w:type="spellStart"/>
            <w:r w:rsidRPr="00777927">
              <w:rPr>
                <w:lang w:val="es-ES"/>
              </w:rPr>
              <w:t>not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gramStart"/>
            <w:r w:rsidRPr="00777927">
              <w:rPr>
                <w:lang w:val="es-ES"/>
              </w:rPr>
              <w:t>in(</w:t>
            </w:r>
            <w:proofErr w:type="spellStart"/>
            <w:proofErr w:type="gramEnd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distinct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id_proveedor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compra);</w:t>
            </w:r>
          </w:p>
        </w:tc>
      </w:tr>
      <w:tr w:rsidR="00114707" w:rsidRPr="00861F0F" w14:paraId="0A6597DA" w14:textId="77777777" w:rsidTr="00A9506C">
        <w:tc>
          <w:tcPr>
            <w:tcW w:w="10466" w:type="dxa"/>
            <w:gridSpan w:val="2"/>
          </w:tcPr>
          <w:p w14:paraId="4CCB3C5D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5A98DF7C" w14:textId="200BDC22" w:rsidR="00114707" w:rsidRDefault="00777927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08B7AE" wp14:editId="237B51F3">
                  <wp:extent cx="6645910" cy="819150"/>
                  <wp:effectExtent l="0" t="0" r="2540" b="0"/>
                  <wp:docPr id="2101034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03407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4D19C" w14:textId="2DCE8024" w:rsidR="00114707" w:rsidRDefault="00114707" w:rsidP="00A9506C">
            <w:pPr>
              <w:rPr>
                <w:lang w:val="es-ES"/>
              </w:rPr>
            </w:pPr>
          </w:p>
          <w:p w14:paraId="6616BA0B" w14:textId="77777777" w:rsidR="00602084" w:rsidRDefault="00602084" w:rsidP="00A9506C">
            <w:pPr>
              <w:rPr>
                <w:lang w:val="es-ES"/>
              </w:rPr>
            </w:pPr>
          </w:p>
          <w:p w14:paraId="3D37CAB2" w14:textId="77777777" w:rsidR="00114707" w:rsidRDefault="00114707" w:rsidP="00A9506C">
            <w:pPr>
              <w:rPr>
                <w:lang w:val="es-ES"/>
              </w:rPr>
            </w:pPr>
          </w:p>
          <w:p w14:paraId="2BD7A1C4" w14:textId="7C49FB3A" w:rsidR="00114707" w:rsidRPr="00861F0F" w:rsidRDefault="00114707" w:rsidP="00A9506C">
            <w:pPr>
              <w:rPr>
                <w:lang w:val="es-ES"/>
              </w:rPr>
            </w:pPr>
          </w:p>
        </w:tc>
      </w:tr>
    </w:tbl>
    <w:p w14:paraId="7B500E77" w14:textId="7B5D73C7" w:rsidR="00861F0F" w:rsidRDefault="00861F0F" w:rsidP="00861F0F">
      <w:pPr>
        <w:pStyle w:val="Ttulo1"/>
        <w:rPr>
          <w:lang w:val="es-ES"/>
        </w:rPr>
      </w:pPr>
    </w:p>
    <w:p w14:paraId="1C5E0D95" w14:textId="6DAB3842" w:rsidR="00837348" w:rsidRDefault="00443C03" w:rsidP="00B651F0">
      <w:pPr>
        <w:rPr>
          <w:lang w:val="es-ES"/>
        </w:rPr>
      </w:pPr>
      <w:r w:rsidRPr="007562BE">
        <w:rPr>
          <w:lang w:val="es-ES"/>
        </w:rPr>
        <w:t xml:space="preserve">Muestra </w:t>
      </w:r>
      <w:r>
        <w:rPr>
          <w:lang w:val="es-ES"/>
        </w:rPr>
        <w:t>el nombre de los distintos proveedores que compran productos con un precio de venta superior a 321 (4 filas).</w:t>
      </w:r>
    </w:p>
    <w:p w14:paraId="5C9A3BCE" w14:textId="77777777" w:rsidR="00443C03" w:rsidRDefault="00443C03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85"/>
        <w:gridCol w:w="8181"/>
      </w:tblGrid>
      <w:tr w:rsidR="00114707" w:rsidRPr="00861F0F" w14:paraId="4389F809" w14:textId="77777777" w:rsidTr="00A9506C">
        <w:tc>
          <w:tcPr>
            <w:tcW w:w="1843" w:type="dxa"/>
          </w:tcPr>
          <w:p w14:paraId="194111AD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704FE17A" w14:textId="5C8E6814" w:rsidR="00114707" w:rsidRPr="00861F0F" w:rsidRDefault="00777927" w:rsidP="00A9506C">
            <w:pPr>
              <w:rPr>
                <w:lang w:val="es-ES"/>
              </w:rPr>
            </w:pPr>
            <w:proofErr w:type="spellStart"/>
            <w:r w:rsidRPr="00777927">
              <w:rPr>
                <w:lang w:val="es-ES"/>
              </w:rPr>
              <w:t>select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distinct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proofErr w:type="gramStart"/>
            <w:r w:rsidRPr="00777927">
              <w:rPr>
                <w:lang w:val="es-ES"/>
              </w:rPr>
              <w:t>p.nombre</w:t>
            </w:r>
            <w:proofErr w:type="spellEnd"/>
            <w:proofErr w:type="gram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from</w:t>
            </w:r>
            <w:proofErr w:type="spellEnd"/>
            <w:r w:rsidRPr="00777927">
              <w:rPr>
                <w:lang w:val="es-ES"/>
              </w:rPr>
              <w:t xml:space="preserve"> proveedor p </w:t>
            </w:r>
            <w:proofErr w:type="spellStart"/>
            <w:r w:rsidRPr="00777927">
              <w:rPr>
                <w:lang w:val="es-ES"/>
              </w:rPr>
              <w:t>join</w:t>
            </w:r>
            <w:proofErr w:type="spellEnd"/>
            <w:r w:rsidRPr="00777927">
              <w:rPr>
                <w:lang w:val="es-ES"/>
              </w:rPr>
              <w:t xml:space="preserve"> compra c </w:t>
            </w:r>
            <w:proofErr w:type="spellStart"/>
            <w:r w:rsidRPr="00777927">
              <w:rPr>
                <w:lang w:val="es-ES"/>
              </w:rPr>
              <w:t>on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p.id</w:t>
            </w:r>
            <w:proofErr w:type="spellEnd"/>
            <w:r w:rsidRPr="00777927">
              <w:rPr>
                <w:lang w:val="es-ES"/>
              </w:rPr>
              <w:t xml:space="preserve"> =</w:t>
            </w:r>
            <w:proofErr w:type="spellStart"/>
            <w:r w:rsidRPr="00777927">
              <w:rPr>
                <w:lang w:val="es-ES"/>
              </w:rPr>
              <w:t>c.id_proveedor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join</w:t>
            </w:r>
            <w:proofErr w:type="spellEnd"/>
            <w:r w:rsidRPr="00777927">
              <w:rPr>
                <w:lang w:val="es-ES"/>
              </w:rPr>
              <w:t xml:space="preserve"> producto </w:t>
            </w:r>
            <w:proofErr w:type="spellStart"/>
            <w:r w:rsidRPr="00777927">
              <w:rPr>
                <w:lang w:val="es-ES"/>
              </w:rPr>
              <w:t>pr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on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c.id_producto</w:t>
            </w:r>
            <w:proofErr w:type="spellEnd"/>
            <w:r w:rsidRPr="00777927">
              <w:rPr>
                <w:lang w:val="es-ES"/>
              </w:rPr>
              <w:t xml:space="preserve"> = </w:t>
            </w:r>
            <w:proofErr w:type="spellStart"/>
            <w:r w:rsidRPr="00777927">
              <w:rPr>
                <w:lang w:val="es-ES"/>
              </w:rPr>
              <w:t>pr.id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where</w:t>
            </w:r>
            <w:proofErr w:type="spellEnd"/>
            <w:r w:rsidRPr="00777927">
              <w:rPr>
                <w:lang w:val="es-ES"/>
              </w:rPr>
              <w:t xml:space="preserve"> </w:t>
            </w:r>
            <w:proofErr w:type="spellStart"/>
            <w:r w:rsidRPr="00777927">
              <w:rPr>
                <w:lang w:val="es-ES"/>
              </w:rPr>
              <w:t>pr.precio_venta</w:t>
            </w:r>
            <w:proofErr w:type="spellEnd"/>
            <w:r w:rsidRPr="00777927">
              <w:rPr>
                <w:lang w:val="es-ES"/>
              </w:rPr>
              <w:t xml:space="preserve"> &gt;321;</w:t>
            </w:r>
          </w:p>
        </w:tc>
      </w:tr>
      <w:tr w:rsidR="00114707" w:rsidRPr="00861F0F" w14:paraId="6E400C9C" w14:textId="77777777" w:rsidTr="00A9506C">
        <w:tc>
          <w:tcPr>
            <w:tcW w:w="10466" w:type="dxa"/>
            <w:gridSpan w:val="2"/>
          </w:tcPr>
          <w:p w14:paraId="1EFD4EB5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76C13CA2" w14:textId="087C054A" w:rsidR="00114707" w:rsidRPr="00861F0F" w:rsidRDefault="00777927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8E391C5" wp14:editId="6D5BFAA5">
                  <wp:extent cx="6645910" cy="848995"/>
                  <wp:effectExtent l="0" t="0" r="2540" b="8255"/>
                  <wp:docPr id="11382796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2796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A57EA" w14:textId="2A048908" w:rsidR="00861F0F" w:rsidRDefault="00861F0F" w:rsidP="00940414">
      <w:pPr>
        <w:rPr>
          <w:lang w:val="es-ES"/>
        </w:rPr>
      </w:pPr>
    </w:p>
    <w:p w14:paraId="0B09C3AA" w14:textId="77777777" w:rsidR="00F06666" w:rsidRPr="00F06666" w:rsidRDefault="00F06666" w:rsidP="00F06666">
      <w:pPr>
        <w:pStyle w:val="Ttulo1"/>
        <w:rPr>
          <w:lang w:val="es-ES"/>
        </w:rPr>
      </w:pPr>
    </w:p>
    <w:p w14:paraId="270056CA" w14:textId="1D130DC8" w:rsidR="00C71628" w:rsidRDefault="00443C03" w:rsidP="00B651F0">
      <w:pPr>
        <w:rPr>
          <w:lang w:val="es-ES"/>
        </w:rPr>
      </w:pPr>
      <w:r>
        <w:rPr>
          <w:lang w:val="es-ES"/>
        </w:rPr>
        <w:t>Usando el producto cartesiano (</w:t>
      </w:r>
      <w:r>
        <w:rPr>
          <w:i/>
          <w:lang w:val="es-ES"/>
        </w:rPr>
        <w:t xml:space="preserve">clásico </w:t>
      </w:r>
      <w:r>
        <w:rPr>
          <w:lang w:val="es-ES"/>
        </w:rPr>
        <w:t>o CROSS JOIN): m</w:t>
      </w:r>
      <w:r w:rsidRPr="00C87552">
        <w:rPr>
          <w:lang w:val="es-ES"/>
        </w:rPr>
        <w:t xml:space="preserve">uestra </w:t>
      </w:r>
      <w:r>
        <w:rPr>
          <w:lang w:val="es-ES"/>
        </w:rPr>
        <w:t>todos los datos de los distintos productos (pero no muestres los datos de compra) que no tienen una cantidad mínima asociada (4 filas).</w:t>
      </w:r>
    </w:p>
    <w:p w14:paraId="7F046EDF" w14:textId="77777777" w:rsidR="00443C03" w:rsidRDefault="00443C03" w:rsidP="00B651F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114707" w:rsidRPr="00861F0F" w14:paraId="6D364BB8" w14:textId="77777777" w:rsidTr="00A9506C">
        <w:tc>
          <w:tcPr>
            <w:tcW w:w="1843" w:type="dxa"/>
          </w:tcPr>
          <w:p w14:paraId="0103732B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7C65ECB1" w14:textId="77777777" w:rsidR="00114707" w:rsidRPr="00861F0F" w:rsidRDefault="00114707" w:rsidP="00A9506C">
            <w:pPr>
              <w:rPr>
                <w:lang w:val="es-ES"/>
              </w:rPr>
            </w:pPr>
          </w:p>
        </w:tc>
      </w:tr>
      <w:tr w:rsidR="00114707" w:rsidRPr="00861F0F" w14:paraId="248D6C18" w14:textId="77777777" w:rsidTr="00A9506C">
        <w:tc>
          <w:tcPr>
            <w:tcW w:w="10466" w:type="dxa"/>
            <w:gridSpan w:val="2"/>
          </w:tcPr>
          <w:p w14:paraId="5703BC2A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45568DDF" w14:textId="77777777" w:rsidR="00114707" w:rsidRPr="00861F0F" w:rsidRDefault="00114707" w:rsidP="00A9506C">
            <w:pPr>
              <w:rPr>
                <w:lang w:val="es-ES"/>
              </w:rPr>
            </w:pPr>
          </w:p>
        </w:tc>
      </w:tr>
    </w:tbl>
    <w:p w14:paraId="21699642" w14:textId="22A093E0" w:rsidR="00861F0F" w:rsidRDefault="00861F0F" w:rsidP="00861F0F">
      <w:pPr>
        <w:pStyle w:val="Ttulo1"/>
        <w:rPr>
          <w:lang w:val="es-ES"/>
        </w:rPr>
      </w:pPr>
    </w:p>
    <w:p w14:paraId="071F875B" w14:textId="252CF06E" w:rsidR="00837348" w:rsidRDefault="00443C03" w:rsidP="00837348">
      <w:pPr>
        <w:rPr>
          <w:lang w:val="es-ES"/>
        </w:rPr>
      </w:pPr>
      <w:r w:rsidRPr="007562BE">
        <w:rPr>
          <w:lang w:val="es-ES"/>
        </w:rPr>
        <w:t xml:space="preserve">Muestra </w:t>
      </w:r>
      <w:r>
        <w:rPr>
          <w:lang w:val="es-ES"/>
        </w:rPr>
        <w:t>para cada producto, su nombre y la media de su precio de compra, pero solo si esta media es superior a 80 (8 filas).</w:t>
      </w:r>
    </w:p>
    <w:p w14:paraId="4810679B" w14:textId="77777777" w:rsidR="00443C03" w:rsidRDefault="00443C03" w:rsidP="00837348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30"/>
        <w:gridCol w:w="8236"/>
      </w:tblGrid>
      <w:tr w:rsidR="00114707" w:rsidRPr="00861F0F" w14:paraId="38244554" w14:textId="77777777" w:rsidTr="00A9506C">
        <w:tc>
          <w:tcPr>
            <w:tcW w:w="1843" w:type="dxa"/>
          </w:tcPr>
          <w:p w14:paraId="319E05B4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164D8CEE" w14:textId="474CA460" w:rsidR="00114707" w:rsidRPr="00861F0F" w:rsidRDefault="002F569E" w:rsidP="00A9506C">
            <w:pPr>
              <w:rPr>
                <w:lang w:val="es-ES"/>
              </w:rPr>
            </w:pPr>
            <w:proofErr w:type="spellStart"/>
            <w:r w:rsidRPr="002F569E">
              <w:rPr>
                <w:lang w:val="es-ES"/>
              </w:rPr>
              <w:t>select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proofErr w:type="gramStart"/>
            <w:r w:rsidRPr="002F569E">
              <w:rPr>
                <w:lang w:val="es-ES"/>
              </w:rPr>
              <w:t>pr.nombre</w:t>
            </w:r>
            <w:proofErr w:type="spellEnd"/>
            <w:proofErr w:type="gramEnd"/>
            <w:r w:rsidRPr="002F569E">
              <w:rPr>
                <w:lang w:val="es-ES"/>
              </w:rPr>
              <w:t xml:space="preserve">, </w:t>
            </w:r>
            <w:proofErr w:type="spellStart"/>
            <w:r w:rsidRPr="002F569E">
              <w:rPr>
                <w:lang w:val="es-ES"/>
              </w:rPr>
              <w:t>avg</w:t>
            </w:r>
            <w:proofErr w:type="spellEnd"/>
            <w:r w:rsidRPr="002F569E">
              <w:rPr>
                <w:lang w:val="es-ES"/>
              </w:rPr>
              <w:t>(</w:t>
            </w:r>
            <w:proofErr w:type="spellStart"/>
            <w:r w:rsidRPr="002F569E">
              <w:rPr>
                <w:lang w:val="es-ES"/>
              </w:rPr>
              <w:t>c.precio</w:t>
            </w:r>
            <w:proofErr w:type="spellEnd"/>
            <w:r w:rsidRPr="002F569E">
              <w:rPr>
                <w:lang w:val="es-ES"/>
              </w:rPr>
              <w:t xml:space="preserve">) </w:t>
            </w:r>
            <w:proofErr w:type="spellStart"/>
            <w:r w:rsidRPr="002F569E">
              <w:rPr>
                <w:lang w:val="es-ES"/>
              </w:rPr>
              <w:t>from</w:t>
            </w:r>
            <w:proofErr w:type="spellEnd"/>
            <w:r w:rsidRPr="002F569E">
              <w:rPr>
                <w:lang w:val="es-ES"/>
              </w:rPr>
              <w:t xml:space="preserve"> producto as </w:t>
            </w:r>
            <w:proofErr w:type="spellStart"/>
            <w:r w:rsidRPr="002F569E">
              <w:rPr>
                <w:lang w:val="es-ES"/>
              </w:rPr>
              <w:t>pr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left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join</w:t>
            </w:r>
            <w:proofErr w:type="spellEnd"/>
            <w:r w:rsidRPr="002F569E">
              <w:rPr>
                <w:lang w:val="es-ES"/>
              </w:rPr>
              <w:t xml:space="preserve"> compra c </w:t>
            </w:r>
            <w:proofErr w:type="spellStart"/>
            <w:r w:rsidRPr="002F569E">
              <w:rPr>
                <w:lang w:val="es-ES"/>
              </w:rPr>
              <w:t>on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pr.id</w:t>
            </w:r>
            <w:proofErr w:type="spellEnd"/>
            <w:r w:rsidRPr="002F569E">
              <w:rPr>
                <w:lang w:val="es-ES"/>
              </w:rPr>
              <w:t>=</w:t>
            </w:r>
            <w:proofErr w:type="spellStart"/>
            <w:r w:rsidRPr="002F569E">
              <w:rPr>
                <w:lang w:val="es-ES"/>
              </w:rPr>
              <w:t>c.id_producto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group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by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pr.nombre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having</w:t>
            </w:r>
            <w:proofErr w:type="spellEnd"/>
            <w:r w:rsidRPr="002F569E">
              <w:rPr>
                <w:lang w:val="es-ES"/>
              </w:rPr>
              <w:t xml:space="preserve"> </w:t>
            </w:r>
            <w:proofErr w:type="spellStart"/>
            <w:r w:rsidRPr="002F569E">
              <w:rPr>
                <w:lang w:val="es-ES"/>
              </w:rPr>
              <w:t>avg</w:t>
            </w:r>
            <w:proofErr w:type="spellEnd"/>
            <w:r w:rsidRPr="002F569E">
              <w:rPr>
                <w:lang w:val="es-ES"/>
              </w:rPr>
              <w:t>(</w:t>
            </w:r>
            <w:proofErr w:type="spellStart"/>
            <w:r w:rsidRPr="002F569E">
              <w:rPr>
                <w:lang w:val="es-ES"/>
              </w:rPr>
              <w:t>c.precio</w:t>
            </w:r>
            <w:proofErr w:type="spellEnd"/>
            <w:r w:rsidRPr="002F569E">
              <w:rPr>
                <w:lang w:val="es-ES"/>
              </w:rPr>
              <w:t>)&gt;80;</w:t>
            </w:r>
          </w:p>
        </w:tc>
      </w:tr>
      <w:tr w:rsidR="00114707" w:rsidRPr="00861F0F" w14:paraId="32457C1C" w14:textId="77777777" w:rsidTr="00A9506C">
        <w:tc>
          <w:tcPr>
            <w:tcW w:w="10466" w:type="dxa"/>
            <w:gridSpan w:val="2"/>
          </w:tcPr>
          <w:p w14:paraId="62846A33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0CEB19B2" w14:textId="0590B5AE" w:rsidR="00114707" w:rsidRPr="00861F0F" w:rsidRDefault="002F569E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B968332" wp14:editId="7833C45E">
                  <wp:extent cx="6645910" cy="1235075"/>
                  <wp:effectExtent l="0" t="0" r="2540" b="3175"/>
                  <wp:docPr id="16941977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19771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DD9EB" w14:textId="77777777" w:rsidR="00F06666" w:rsidRPr="00F06666" w:rsidRDefault="00F06666" w:rsidP="00F06666">
      <w:pPr>
        <w:pStyle w:val="Ttulo1"/>
        <w:rPr>
          <w:lang w:val="es-ES"/>
        </w:rPr>
      </w:pPr>
    </w:p>
    <w:p w14:paraId="0493FC5C" w14:textId="2E5B21D4" w:rsidR="00443C03" w:rsidRDefault="00443C03" w:rsidP="00443C03">
      <w:pPr>
        <w:rPr>
          <w:lang w:val="es-ES"/>
        </w:rPr>
      </w:pPr>
      <w:r w:rsidRPr="00FA6AC2">
        <w:rPr>
          <w:lang w:val="es-ES"/>
        </w:rPr>
        <w:t xml:space="preserve">Muestra para cada producto su nombre y </w:t>
      </w:r>
      <w:r>
        <w:rPr>
          <w:lang w:val="es-ES"/>
        </w:rPr>
        <w:t xml:space="preserve">cuánto es su total de compra (precio*cantidad mínima), pero solo si dicho </w:t>
      </w:r>
      <w:r w:rsidRPr="00C219B6">
        <w:rPr>
          <w:i/>
          <w:lang w:val="es-ES"/>
        </w:rPr>
        <w:t>total</w:t>
      </w:r>
      <w:r>
        <w:rPr>
          <w:lang w:val="es-ES"/>
        </w:rPr>
        <w:t xml:space="preserve"> supera los 1000 (8 filas</w:t>
      </w:r>
      <w:r w:rsidRPr="00443C03">
        <w:rPr>
          <w:color w:val="000000" w:themeColor="text1"/>
          <w:lang w:val="es-ES"/>
        </w:rPr>
        <w:t>, con datos repetidos</w:t>
      </w:r>
      <w:r>
        <w:rPr>
          <w:lang w:val="es-ES"/>
        </w:rPr>
        <w:t>).</w:t>
      </w:r>
    </w:p>
    <w:p w14:paraId="5C2AC2A4" w14:textId="77777777" w:rsidR="00114707" w:rsidRDefault="00114707" w:rsidP="00AC6E9A">
      <w:pPr>
        <w:jc w:val="center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5"/>
        <w:gridCol w:w="8331"/>
      </w:tblGrid>
      <w:tr w:rsidR="00114707" w:rsidRPr="00861F0F" w14:paraId="794E25A1" w14:textId="77777777" w:rsidTr="00A9506C">
        <w:tc>
          <w:tcPr>
            <w:tcW w:w="1843" w:type="dxa"/>
          </w:tcPr>
          <w:p w14:paraId="0471C82A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1C18AA68" w14:textId="20F73885" w:rsidR="00114707" w:rsidRPr="00861F0F" w:rsidRDefault="00AE18A6" w:rsidP="00A9506C">
            <w:pPr>
              <w:rPr>
                <w:lang w:val="es-ES"/>
              </w:rPr>
            </w:pP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proofErr w:type="gramStart"/>
            <w:r w:rsidRPr="00AE18A6">
              <w:rPr>
                <w:lang w:val="es-ES"/>
              </w:rPr>
              <w:t>pr.nombre</w:t>
            </w:r>
            <w:proofErr w:type="spellEnd"/>
            <w:proofErr w:type="gramEnd"/>
            <w:r w:rsidRPr="00AE18A6">
              <w:rPr>
                <w:lang w:val="es-ES"/>
              </w:rPr>
              <w:t>, (</w:t>
            </w:r>
            <w:proofErr w:type="spellStart"/>
            <w:r w:rsidRPr="00AE18A6">
              <w:rPr>
                <w:lang w:val="es-ES"/>
              </w:rPr>
              <w:t>c.precio</w:t>
            </w:r>
            <w:proofErr w:type="spellEnd"/>
            <w:r w:rsidRPr="00AE18A6">
              <w:rPr>
                <w:lang w:val="es-ES"/>
              </w:rPr>
              <w:t>*</w:t>
            </w:r>
            <w:proofErr w:type="spellStart"/>
            <w:r w:rsidRPr="00AE18A6">
              <w:rPr>
                <w:lang w:val="es-ES"/>
              </w:rPr>
              <w:t>c.cantidad_min</w:t>
            </w:r>
            <w:proofErr w:type="spellEnd"/>
            <w:r w:rsidRPr="00AE18A6">
              <w:rPr>
                <w:lang w:val="es-ES"/>
              </w:rPr>
              <w:t xml:space="preserve">)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producto </w:t>
            </w:r>
            <w:proofErr w:type="spellStart"/>
            <w:r w:rsidRPr="00AE18A6">
              <w:rPr>
                <w:lang w:val="es-ES"/>
              </w:rPr>
              <w:t>pr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join</w:t>
            </w:r>
            <w:proofErr w:type="spellEnd"/>
            <w:r w:rsidRPr="00AE18A6">
              <w:rPr>
                <w:lang w:val="es-ES"/>
              </w:rPr>
              <w:t xml:space="preserve"> compra c </w:t>
            </w:r>
            <w:proofErr w:type="spellStart"/>
            <w:r w:rsidRPr="00AE18A6">
              <w:rPr>
                <w:lang w:val="es-ES"/>
              </w:rPr>
              <w:t>on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pr.id</w:t>
            </w:r>
            <w:proofErr w:type="spellEnd"/>
            <w:r w:rsidRPr="00AE18A6">
              <w:rPr>
                <w:lang w:val="es-ES"/>
              </w:rPr>
              <w:t>=</w:t>
            </w:r>
            <w:proofErr w:type="spellStart"/>
            <w:r w:rsidRPr="00AE18A6">
              <w:rPr>
                <w:lang w:val="es-ES"/>
              </w:rPr>
              <w:t>c.id_producto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where</w:t>
            </w:r>
            <w:proofErr w:type="spellEnd"/>
            <w:r w:rsidRPr="00AE18A6">
              <w:rPr>
                <w:lang w:val="es-ES"/>
              </w:rPr>
              <w:t xml:space="preserve"> (</w:t>
            </w:r>
            <w:proofErr w:type="spellStart"/>
            <w:r w:rsidRPr="00AE18A6">
              <w:rPr>
                <w:lang w:val="es-ES"/>
              </w:rPr>
              <w:t>c.precio</w:t>
            </w:r>
            <w:proofErr w:type="spellEnd"/>
            <w:r w:rsidRPr="00AE18A6">
              <w:rPr>
                <w:lang w:val="es-ES"/>
              </w:rPr>
              <w:t xml:space="preserve"> * </w:t>
            </w:r>
            <w:proofErr w:type="spellStart"/>
            <w:r w:rsidRPr="00AE18A6">
              <w:rPr>
                <w:lang w:val="es-ES"/>
              </w:rPr>
              <w:t>c.cantidad_min</w:t>
            </w:r>
            <w:proofErr w:type="spellEnd"/>
            <w:r w:rsidRPr="00AE18A6">
              <w:rPr>
                <w:lang w:val="es-ES"/>
              </w:rPr>
              <w:t>)&gt;1000;</w:t>
            </w:r>
          </w:p>
        </w:tc>
      </w:tr>
      <w:tr w:rsidR="00114707" w:rsidRPr="00861F0F" w14:paraId="15D90B02" w14:textId="77777777" w:rsidTr="00A9506C">
        <w:tc>
          <w:tcPr>
            <w:tcW w:w="10466" w:type="dxa"/>
            <w:gridSpan w:val="2"/>
          </w:tcPr>
          <w:p w14:paraId="46068720" w14:textId="77777777" w:rsidR="00114707" w:rsidRPr="00861F0F" w:rsidRDefault="00114707" w:rsidP="00A9506C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037AB75D" w14:textId="18791FF3" w:rsidR="00114707" w:rsidRPr="00861F0F" w:rsidRDefault="00AE18A6" w:rsidP="00A9506C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9CB7C8C" wp14:editId="0E760DCF">
                  <wp:extent cx="6645910" cy="1247775"/>
                  <wp:effectExtent l="0" t="0" r="2540" b="9525"/>
                  <wp:docPr id="146229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90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5568F" w14:textId="77777777" w:rsidR="0036514E" w:rsidRPr="0036514E" w:rsidRDefault="0036514E" w:rsidP="00940414">
      <w:pPr>
        <w:pStyle w:val="Ttulo1"/>
        <w:rPr>
          <w:lang w:val="es-ES"/>
        </w:rPr>
      </w:pPr>
    </w:p>
    <w:p w14:paraId="46317B25" w14:textId="0AECAE7A" w:rsidR="00F1519D" w:rsidRDefault="00443C03" w:rsidP="00940414">
      <w:pPr>
        <w:spacing w:line="276" w:lineRule="auto"/>
        <w:jc w:val="left"/>
        <w:rPr>
          <w:lang w:val="es-ES"/>
        </w:rPr>
      </w:pPr>
      <w:r>
        <w:rPr>
          <w:lang w:val="es-ES"/>
        </w:rPr>
        <w:t>Muestra el nombre del proveedor y del producto que compra pero solo si entre ellos tienen el mismo id (el id de proveedor sea el mismo que el id de producto) (3 filas, con datos repetidos).</w:t>
      </w:r>
    </w:p>
    <w:p w14:paraId="34EE43DB" w14:textId="77777777" w:rsidR="00443C03" w:rsidRDefault="00443C03" w:rsidP="00940414">
      <w:pPr>
        <w:spacing w:line="276" w:lineRule="auto"/>
        <w:jc w:val="left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36514E" w:rsidRPr="00861F0F" w14:paraId="1DA60193" w14:textId="77777777" w:rsidTr="00463533">
        <w:tc>
          <w:tcPr>
            <w:tcW w:w="1843" w:type="dxa"/>
          </w:tcPr>
          <w:p w14:paraId="278A2C28" w14:textId="77777777" w:rsidR="0036514E" w:rsidRPr="00861F0F" w:rsidRDefault="0036514E" w:rsidP="00940414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7ACCCB73" w14:textId="77777777" w:rsidR="0036514E" w:rsidRPr="00861F0F" w:rsidRDefault="0036514E" w:rsidP="00940414">
            <w:pPr>
              <w:rPr>
                <w:lang w:val="es-ES"/>
              </w:rPr>
            </w:pPr>
          </w:p>
        </w:tc>
      </w:tr>
      <w:tr w:rsidR="0036514E" w:rsidRPr="00861F0F" w14:paraId="47E2363D" w14:textId="77777777" w:rsidTr="00463533">
        <w:tc>
          <w:tcPr>
            <w:tcW w:w="10466" w:type="dxa"/>
            <w:gridSpan w:val="2"/>
          </w:tcPr>
          <w:p w14:paraId="0497358E" w14:textId="77777777" w:rsidR="0036514E" w:rsidRPr="00861F0F" w:rsidRDefault="0036514E" w:rsidP="00940414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37EE3133" w14:textId="77777777" w:rsidR="0036514E" w:rsidRPr="00861F0F" w:rsidRDefault="0036514E" w:rsidP="00940414">
            <w:pPr>
              <w:rPr>
                <w:lang w:val="es-ES"/>
              </w:rPr>
            </w:pPr>
          </w:p>
        </w:tc>
      </w:tr>
    </w:tbl>
    <w:p w14:paraId="106C045C" w14:textId="77777777" w:rsidR="00FD5560" w:rsidRPr="000469AE" w:rsidRDefault="00FD5560" w:rsidP="00940414">
      <w:pPr>
        <w:pStyle w:val="Ttulo1"/>
        <w:rPr>
          <w:lang w:val="es-ES"/>
        </w:rPr>
      </w:pPr>
    </w:p>
    <w:p w14:paraId="050FF5AA" w14:textId="44EB374C" w:rsidR="00FD5560" w:rsidRDefault="00443C03" w:rsidP="00940414">
      <w:pPr>
        <w:rPr>
          <w:lang w:val="es-ES"/>
        </w:rPr>
      </w:pPr>
      <w:r w:rsidRPr="00861F0F">
        <w:rPr>
          <w:lang w:val="es-ES"/>
        </w:rPr>
        <w:t xml:space="preserve">Muestra </w:t>
      </w:r>
      <w:r>
        <w:rPr>
          <w:lang w:val="es-ES"/>
        </w:rPr>
        <w:t>para cada proveedor su nombre y la media de los precios (de compra) de sus productos (5 filas).</w:t>
      </w:r>
    </w:p>
    <w:p w14:paraId="253C8B00" w14:textId="77777777" w:rsidR="00443C03" w:rsidRDefault="00443C03" w:rsidP="00940414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8161"/>
      </w:tblGrid>
      <w:tr w:rsidR="00FD5560" w:rsidRPr="00861F0F" w14:paraId="66ABDEF1" w14:textId="77777777" w:rsidTr="00463533">
        <w:tc>
          <w:tcPr>
            <w:tcW w:w="1843" w:type="dxa"/>
          </w:tcPr>
          <w:p w14:paraId="50503F64" w14:textId="77777777" w:rsidR="00FD5560" w:rsidRPr="00861F0F" w:rsidRDefault="00FD5560" w:rsidP="00940414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319CC7DB" w14:textId="1449B2DF" w:rsidR="00FD5560" w:rsidRPr="00861F0F" w:rsidRDefault="00AE18A6" w:rsidP="00940414">
            <w:pPr>
              <w:rPr>
                <w:lang w:val="es-ES"/>
              </w:rPr>
            </w:pP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proofErr w:type="gramStart"/>
            <w:r w:rsidRPr="00AE18A6">
              <w:rPr>
                <w:lang w:val="es-ES"/>
              </w:rPr>
              <w:t>p.nombre</w:t>
            </w:r>
            <w:proofErr w:type="spellEnd"/>
            <w:proofErr w:type="gramEnd"/>
            <w:r w:rsidRPr="00AE18A6">
              <w:rPr>
                <w:lang w:val="es-ES"/>
              </w:rPr>
              <w:t xml:space="preserve">, </w:t>
            </w:r>
            <w:proofErr w:type="spellStart"/>
            <w:r w:rsidRPr="00AE18A6">
              <w:rPr>
                <w:lang w:val="es-ES"/>
              </w:rPr>
              <w:t>avg</w:t>
            </w:r>
            <w:proofErr w:type="spellEnd"/>
            <w:r w:rsidRPr="00AE18A6">
              <w:rPr>
                <w:lang w:val="es-ES"/>
              </w:rPr>
              <w:t xml:space="preserve">(precio)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proveedor p </w:t>
            </w:r>
            <w:proofErr w:type="spellStart"/>
            <w:r w:rsidRPr="00AE18A6">
              <w:rPr>
                <w:lang w:val="es-ES"/>
              </w:rPr>
              <w:t>join</w:t>
            </w:r>
            <w:proofErr w:type="spellEnd"/>
            <w:r w:rsidRPr="00AE18A6">
              <w:rPr>
                <w:lang w:val="es-ES"/>
              </w:rPr>
              <w:t xml:space="preserve"> compra c </w:t>
            </w:r>
            <w:proofErr w:type="spellStart"/>
            <w:r w:rsidRPr="00AE18A6">
              <w:rPr>
                <w:lang w:val="es-ES"/>
              </w:rPr>
              <w:t>on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p.id</w:t>
            </w:r>
            <w:proofErr w:type="spellEnd"/>
            <w:r w:rsidRPr="00AE18A6">
              <w:rPr>
                <w:lang w:val="es-ES"/>
              </w:rPr>
              <w:t xml:space="preserve"> = </w:t>
            </w:r>
            <w:proofErr w:type="spellStart"/>
            <w:r w:rsidRPr="00AE18A6">
              <w:rPr>
                <w:lang w:val="es-ES"/>
              </w:rPr>
              <w:t>c.id_proveedor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group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by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p.nombre</w:t>
            </w:r>
            <w:proofErr w:type="spellEnd"/>
            <w:r w:rsidRPr="00AE18A6">
              <w:rPr>
                <w:lang w:val="es-ES"/>
              </w:rPr>
              <w:t>;</w:t>
            </w:r>
          </w:p>
        </w:tc>
      </w:tr>
      <w:tr w:rsidR="00FD5560" w:rsidRPr="00861F0F" w14:paraId="05CCAC21" w14:textId="77777777" w:rsidTr="00463533">
        <w:tc>
          <w:tcPr>
            <w:tcW w:w="10466" w:type="dxa"/>
            <w:gridSpan w:val="2"/>
          </w:tcPr>
          <w:p w14:paraId="6A94C134" w14:textId="77777777" w:rsidR="00FD5560" w:rsidRDefault="00FD5560" w:rsidP="00940414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3FDDEF15" w14:textId="24DE28A2" w:rsidR="00AE18A6" w:rsidRPr="00861F0F" w:rsidRDefault="00AE18A6" w:rsidP="0094041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9C985C5" wp14:editId="431DDC3D">
                  <wp:extent cx="6645910" cy="1232535"/>
                  <wp:effectExtent l="0" t="0" r="2540" b="5715"/>
                  <wp:docPr id="14076648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6648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4D92E" w14:textId="77777777" w:rsidR="00FD5560" w:rsidRPr="00861F0F" w:rsidRDefault="00FD5560" w:rsidP="00940414">
            <w:pPr>
              <w:rPr>
                <w:lang w:val="es-ES"/>
              </w:rPr>
            </w:pPr>
          </w:p>
        </w:tc>
      </w:tr>
    </w:tbl>
    <w:p w14:paraId="0DCE2BB9" w14:textId="77777777" w:rsidR="00FD5560" w:rsidRPr="00861F0F" w:rsidRDefault="00FD5560" w:rsidP="00FD5560">
      <w:pPr>
        <w:pStyle w:val="Ttulo1"/>
        <w:rPr>
          <w:lang w:val="es-ES"/>
        </w:rPr>
      </w:pPr>
    </w:p>
    <w:p w14:paraId="0EB5371A" w14:textId="77777777" w:rsidR="00443C03" w:rsidRDefault="00443C03" w:rsidP="00443C03">
      <w:pPr>
        <w:rPr>
          <w:lang w:val="es-ES"/>
        </w:rPr>
      </w:pPr>
      <w:r w:rsidRPr="00837348">
        <w:rPr>
          <w:lang w:val="es-ES"/>
        </w:rPr>
        <w:t xml:space="preserve">Muestra </w:t>
      </w:r>
      <w:r>
        <w:rPr>
          <w:lang w:val="es-ES"/>
        </w:rPr>
        <w:t>el nombre de los productos y la diferencia entre su precio de venta y su precio (de compra) para los productos del proveedor ‘</w:t>
      </w:r>
      <w:proofErr w:type="spellStart"/>
      <w:r>
        <w:rPr>
          <w:lang w:val="es-ES"/>
        </w:rPr>
        <w:t>ReadyMat</w:t>
      </w:r>
      <w:proofErr w:type="spellEnd"/>
      <w:r>
        <w:rPr>
          <w:lang w:val="es-ES"/>
        </w:rPr>
        <w:t>’, ordenado todo de mayor a menor diferencia de precios</w:t>
      </w:r>
      <w:r w:rsidRPr="00837348">
        <w:rPr>
          <w:lang w:val="es-ES"/>
        </w:rPr>
        <w:t xml:space="preserve"> (</w:t>
      </w:r>
      <w:r>
        <w:rPr>
          <w:lang w:val="es-ES"/>
        </w:rPr>
        <w:t>7</w:t>
      </w:r>
      <w:r w:rsidRPr="00837348">
        <w:rPr>
          <w:lang w:val="es-ES"/>
        </w:rPr>
        <w:t xml:space="preserve"> filas).</w:t>
      </w:r>
    </w:p>
    <w:p w14:paraId="19EA70D8" w14:textId="77777777" w:rsidR="00FD5560" w:rsidRDefault="00FD5560" w:rsidP="00FD556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198"/>
      </w:tblGrid>
      <w:tr w:rsidR="00FD5560" w:rsidRPr="00861F0F" w14:paraId="7CD659BF" w14:textId="77777777" w:rsidTr="00463533">
        <w:tc>
          <w:tcPr>
            <w:tcW w:w="1843" w:type="dxa"/>
          </w:tcPr>
          <w:p w14:paraId="51F7D3DA" w14:textId="77777777" w:rsidR="00FD5560" w:rsidRPr="00861F0F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2B8733AE" w14:textId="1BCE46E4" w:rsidR="00FD5560" w:rsidRPr="00861F0F" w:rsidRDefault="00AE18A6" w:rsidP="00463533">
            <w:pPr>
              <w:rPr>
                <w:lang w:val="es-ES"/>
              </w:rPr>
            </w:pP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proofErr w:type="gramStart"/>
            <w:r w:rsidRPr="00AE18A6">
              <w:rPr>
                <w:lang w:val="es-ES"/>
              </w:rPr>
              <w:t>pr.nombre</w:t>
            </w:r>
            <w:proofErr w:type="spellEnd"/>
            <w:proofErr w:type="gramEnd"/>
            <w:r w:rsidRPr="00AE18A6">
              <w:rPr>
                <w:lang w:val="es-ES"/>
              </w:rPr>
              <w:t>, (</w:t>
            </w:r>
            <w:proofErr w:type="spellStart"/>
            <w:r w:rsidRPr="00AE18A6">
              <w:rPr>
                <w:lang w:val="es-ES"/>
              </w:rPr>
              <w:t>pr.precio_venta-c.precio</w:t>
            </w:r>
            <w:proofErr w:type="spellEnd"/>
            <w:r w:rsidRPr="00AE18A6">
              <w:rPr>
                <w:lang w:val="es-ES"/>
              </w:rPr>
              <w:t xml:space="preserve">)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producto </w:t>
            </w:r>
            <w:proofErr w:type="spellStart"/>
            <w:r w:rsidRPr="00AE18A6">
              <w:rPr>
                <w:lang w:val="es-ES"/>
              </w:rPr>
              <w:t>pr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join</w:t>
            </w:r>
            <w:proofErr w:type="spellEnd"/>
            <w:r w:rsidRPr="00AE18A6">
              <w:rPr>
                <w:lang w:val="es-ES"/>
              </w:rPr>
              <w:t xml:space="preserve"> compra c </w:t>
            </w:r>
            <w:proofErr w:type="spellStart"/>
            <w:r w:rsidRPr="00AE18A6">
              <w:rPr>
                <w:lang w:val="es-ES"/>
              </w:rPr>
              <w:t>on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pr.id</w:t>
            </w:r>
            <w:proofErr w:type="spellEnd"/>
            <w:r w:rsidRPr="00AE18A6">
              <w:rPr>
                <w:lang w:val="es-ES"/>
              </w:rPr>
              <w:t xml:space="preserve"> = </w:t>
            </w:r>
            <w:proofErr w:type="spellStart"/>
            <w:r w:rsidRPr="00AE18A6">
              <w:rPr>
                <w:lang w:val="es-ES"/>
              </w:rPr>
              <w:t>c.id_producto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join</w:t>
            </w:r>
            <w:proofErr w:type="spellEnd"/>
            <w:r w:rsidRPr="00AE18A6">
              <w:rPr>
                <w:lang w:val="es-ES"/>
              </w:rPr>
              <w:t xml:space="preserve"> proveedor p </w:t>
            </w:r>
            <w:proofErr w:type="spellStart"/>
            <w:r w:rsidRPr="00AE18A6">
              <w:rPr>
                <w:lang w:val="es-ES"/>
              </w:rPr>
              <w:t>on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c.id_proveedor</w:t>
            </w:r>
            <w:proofErr w:type="spellEnd"/>
            <w:r w:rsidRPr="00AE18A6">
              <w:rPr>
                <w:lang w:val="es-ES"/>
              </w:rPr>
              <w:t xml:space="preserve"> = </w:t>
            </w:r>
            <w:proofErr w:type="spellStart"/>
            <w:r w:rsidRPr="00AE18A6">
              <w:rPr>
                <w:lang w:val="es-ES"/>
              </w:rPr>
              <w:t>p.id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where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p.nombre</w:t>
            </w:r>
            <w:proofErr w:type="spellEnd"/>
            <w:r w:rsidRPr="00AE18A6">
              <w:rPr>
                <w:lang w:val="es-ES"/>
              </w:rPr>
              <w:t xml:space="preserve"> ='</w:t>
            </w:r>
            <w:proofErr w:type="spellStart"/>
            <w:r w:rsidRPr="00AE18A6">
              <w:rPr>
                <w:lang w:val="es-ES"/>
              </w:rPr>
              <w:t>ReadyMat</w:t>
            </w:r>
            <w:proofErr w:type="spellEnd"/>
            <w:r w:rsidRPr="00AE18A6">
              <w:rPr>
                <w:lang w:val="es-ES"/>
              </w:rPr>
              <w:t xml:space="preserve">' </w:t>
            </w:r>
            <w:proofErr w:type="spellStart"/>
            <w:r w:rsidRPr="00AE18A6">
              <w:rPr>
                <w:lang w:val="es-ES"/>
              </w:rPr>
              <w:t>order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by</w:t>
            </w:r>
            <w:proofErr w:type="spellEnd"/>
            <w:r w:rsidRPr="00AE18A6">
              <w:rPr>
                <w:lang w:val="es-ES"/>
              </w:rPr>
              <w:t xml:space="preserve"> (</w:t>
            </w:r>
            <w:proofErr w:type="spellStart"/>
            <w:r w:rsidRPr="00AE18A6">
              <w:rPr>
                <w:lang w:val="es-ES"/>
              </w:rPr>
              <w:t>pr.precio_venta</w:t>
            </w:r>
            <w:proofErr w:type="spellEnd"/>
            <w:r w:rsidRPr="00AE18A6">
              <w:rPr>
                <w:lang w:val="es-ES"/>
              </w:rPr>
              <w:t xml:space="preserve"> -</w:t>
            </w:r>
            <w:proofErr w:type="spellStart"/>
            <w:r w:rsidRPr="00AE18A6">
              <w:rPr>
                <w:lang w:val="es-ES"/>
              </w:rPr>
              <w:t>c.precio</w:t>
            </w:r>
            <w:proofErr w:type="spellEnd"/>
            <w:r w:rsidRPr="00AE18A6">
              <w:rPr>
                <w:lang w:val="es-ES"/>
              </w:rPr>
              <w:t>) DESC;</w:t>
            </w:r>
          </w:p>
        </w:tc>
      </w:tr>
      <w:tr w:rsidR="00FD5560" w:rsidRPr="00861F0F" w14:paraId="0E1F908F" w14:textId="77777777" w:rsidTr="00463533">
        <w:tc>
          <w:tcPr>
            <w:tcW w:w="10466" w:type="dxa"/>
            <w:gridSpan w:val="2"/>
          </w:tcPr>
          <w:p w14:paraId="463DF5CA" w14:textId="77777777" w:rsidR="00FD5560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578E89CB" w14:textId="47BBEBF9" w:rsidR="00AE18A6" w:rsidRPr="00861F0F" w:rsidRDefault="00AE18A6" w:rsidP="00463533">
            <w:pPr>
              <w:rPr>
                <w:lang w:val="es-ES"/>
              </w:rPr>
            </w:pPr>
            <w:r w:rsidRPr="00AE18A6">
              <w:rPr>
                <w:lang w:val="es-ES"/>
              </w:rPr>
              <w:drawing>
                <wp:inline distT="0" distB="0" distL="0" distR="0" wp14:anchorId="0F589301" wp14:editId="540C3992">
                  <wp:extent cx="6645910" cy="906145"/>
                  <wp:effectExtent l="0" t="0" r="2540" b="8255"/>
                  <wp:docPr id="4431080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1080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B1488" w14:textId="77777777" w:rsidR="00FD5560" w:rsidRPr="00861F0F" w:rsidRDefault="00FD5560" w:rsidP="00463533">
            <w:pPr>
              <w:rPr>
                <w:lang w:val="es-ES"/>
              </w:rPr>
            </w:pPr>
          </w:p>
        </w:tc>
      </w:tr>
    </w:tbl>
    <w:p w14:paraId="6BF967AF" w14:textId="77777777" w:rsidR="00FD5560" w:rsidRDefault="00FD5560" w:rsidP="00FD5560">
      <w:pPr>
        <w:rPr>
          <w:lang w:val="es-ES"/>
        </w:rPr>
      </w:pPr>
    </w:p>
    <w:p w14:paraId="5A0B8515" w14:textId="77777777" w:rsidR="00FD5560" w:rsidRPr="00861F0F" w:rsidRDefault="00FD5560" w:rsidP="00FD5560">
      <w:pPr>
        <w:pStyle w:val="Ttulo1"/>
        <w:rPr>
          <w:lang w:val="es-ES"/>
        </w:rPr>
      </w:pPr>
    </w:p>
    <w:p w14:paraId="248E84F2" w14:textId="589F2339" w:rsidR="00443C03" w:rsidRDefault="00443C03" w:rsidP="00443C03">
      <w:pPr>
        <w:rPr>
          <w:lang w:val="es-ES"/>
        </w:rPr>
      </w:pPr>
      <w:r>
        <w:rPr>
          <w:lang w:val="es-ES"/>
        </w:rPr>
        <w:t>Sin emplear JOIN ni producto cartesiano: m</w:t>
      </w:r>
      <w:r w:rsidRPr="00837348">
        <w:rPr>
          <w:lang w:val="es-ES"/>
        </w:rPr>
        <w:t xml:space="preserve">uestra el nombre de los productos </w:t>
      </w:r>
      <w:r>
        <w:rPr>
          <w:lang w:val="es-ES"/>
        </w:rPr>
        <w:t>que compra ‘</w:t>
      </w:r>
      <w:proofErr w:type="spellStart"/>
      <w:r>
        <w:rPr>
          <w:lang w:val="es-ES"/>
        </w:rPr>
        <w:t>ReadyMat</w:t>
      </w:r>
      <w:proofErr w:type="spellEnd"/>
      <w:r>
        <w:rPr>
          <w:lang w:val="es-ES"/>
        </w:rPr>
        <w:t>’</w:t>
      </w:r>
      <w:r w:rsidRPr="00837348">
        <w:rPr>
          <w:lang w:val="es-ES"/>
        </w:rPr>
        <w:t xml:space="preserve"> (</w:t>
      </w:r>
      <w:r>
        <w:rPr>
          <w:lang w:val="es-ES"/>
        </w:rPr>
        <w:t>6 filas</w:t>
      </w:r>
      <w:r w:rsidRPr="00837348">
        <w:rPr>
          <w:lang w:val="es-ES"/>
        </w:rPr>
        <w:t>)</w:t>
      </w:r>
    </w:p>
    <w:p w14:paraId="3EBFE05F" w14:textId="77777777" w:rsidR="00FD5560" w:rsidRDefault="00FD5560" w:rsidP="00FD556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8286"/>
      </w:tblGrid>
      <w:tr w:rsidR="00FD5560" w:rsidRPr="00861F0F" w14:paraId="2C6F17D0" w14:textId="77777777" w:rsidTr="00463533">
        <w:tc>
          <w:tcPr>
            <w:tcW w:w="1843" w:type="dxa"/>
          </w:tcPr>
          <w:p w14:paraId="620F65B7" w14:textId="77777777" w:rsidR="00FD5560" w:rsidRPr="00861F0F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03BE0915" w14:textId="1E58585C" w:rsidR="00FD5560" w:rsidRPr="00861F0F" w:rsidRDefault="00AE18A6" w:rsidP="00463533">
            <w:pPr>
              <w:rPr>
                <w:lang w:val="es-ES"/>
              </w:rPr>
            </w:pP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proofErr w:type="gramStart"/>
            <w:r w:rsidRPr="00AE18A6">
              <w:rPr>
                <w:lang w:val="es-ES"/>
              </w:rPr>
              <w:t>p.nombre</w:t>
            </w:r>
            <w:proofErr w:type="spellEnd"/>
            <w:proofErr w:type="gram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producto as p </w:t>
            </w:r>
            <w:proofErr w:type="spellStart"/>
            <w:r w:rsidRPr="00AE18A6">
              <w:rPr>
                <w:lang w:val="es-ES"/>
              </w:rPr>
              <w:t>where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p.id</w:t>
            </w:r>
            <w:proofErr w:type="spellEnd"/>
            <w:r w:rsidRPr="00AE18A6">
              <w:rPr>
                <w:lang w:val="es-ES"/>
              </w:rPr>
              <w:t xml:space="preserve"> in(</w:t>
            </w: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c.id_producto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compra as c </w:t>
            </w:r>
            <w:proofErr w:type="spellStart"/>
            <w:r w:rsidRPr="00AE18A6">
              <w:rPr>
                <w:lang w:val="es-ES"/>
              </w:rPr>
              <w:t>where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c.id_proveedor</w:t>
            </w:r>
            <w:proofErr w:type="spellEnd"/>
            <w:r w:rsidRPr="00AE18A6">
              <w:rPr>
                <w:lang w:val="es-ES"/>
              </w:rPr>
              <w:t>=(</w:t>
            </w: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id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proveedor </w:t>
            </w:r>
            <w:proofErr w:type="spellStart"/>
            <w:r w:rsidRPr="00AE18A6">
              <w:rPr>
                <w:lang w:val="es-ES"/>
              </w:rPr>
              <w:t>where</w:t>
            </w:r>
            <w:proofErr w:type="spellEnd"/>
            <w:r w:rsidRPr="00AE18A6">
              <w:rPr>
                <w:lang w:val="es-ES"/>
              </w:rPr>
              <w:t xml:space="preserve"> nombre='</w:t>
            </w:r>
            <w:proofErr w:type="spellStart"/>
            <w:r w:rsidRPr="00AE18A6">
              <w:rPr>
                <w:lang w:val="es-ES"/>
              </w:rPr>
              <w:t>ReadyMat</w:t>
            </w:r>
            <w:proofErr w:type="spellEnd"/>
            <w:r w:rsidRPr="00AE18A6">
              <w:rPr>
                <w:lang w:val="es-ES"/>
              </w:rPr>
              <w:t>'));</w:t>
            </w:r>
          </w:p>
        </w:tc>
      </w:tr>
      <w:tr w:rsidR="00FD5560" w:rsidRPr="00861F0F" w14:paraId="03149919" w14:textId="77777777" w:rsidTr="00463533">
        <w:tc>
          <w:tcPr>
            <w:tcW w:w="10466" w:type="dxa"/>
            <w:gridSpan w:val="2"/>
          </w:tcPr>
          <w:p w14:paraId="3CF14E58" w14:textId="77777777" w:rsidR="00FD5560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23256E4B" w14:textId="755EA683" w:rsidR="00AE18A6" w:rsidRPr="00861F0F" w:rsidRDefault="00AE18A6" w:rsidP="00463533">
            <w:pPr>
              <w:rPr>
                <w:lang w:val="es-ES"/>
              </w:rPr>
            </w:pPr>
            <w:r w:rsidRPr="00AE18A6">
              <w:rPr>
                <w:lang w:val="es-ES"/>
              </w:rPr>
              <w:drawing>
                <wp:inline distT="0" distB="0" distL="0" distR="0" wp14:anchorId="4B26F3FD" wp14:editId="306B0940">
                  <wp:extent cx="6645910" cy="944880"/>
                  <wp:effectExtent l="0" t="0" r="2540" b="7620"/>
                  <wp:docPr id="1060324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3246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76043" w14:textId="77777777" w:rsidR="00FD5560" w:rsidRPr="00861F0F" w:rsidRDefault="00FD5560" w:rsidP="00463533">
            <w:pPr>
              <w:rPr>
                <w:lang w:val="es-ES"/>
              </w:rPr>
            </w:pPr>
          </w:p>
        </w:tc>
      </w:tr>
    </w:tbl>
    <w:p w14:paraId="2A22B3DD" w14:textId="77777777" w:rsidR="00FD5560" w:rsidRPr="00861F0F" w:rsidRDefault="00FD5560" w:rsidP="00FD5560">
      <w:pPr>
        <w:pStyle w:val="Ttulo1"/>
        <w:rPr>
          <w:lang w:val="es-ES"/>
        </w:rPr>
      </w:pPr>
    </w:p>
    <w:p w14:paraId="0B461C94" w14:textId="77777777" w:rsidR="00443C03" w:rsidRDefault="00443C03" w:rsidP="00443C03">
      <w:pPr>
        <w:rPr>
          <w:lang w:val="es-ES"/>
        </w:rPr>
      </w:pPr>
      <w:r w:rsidRPr="00837348">
        <w:rPr>
          <w:lang w:val="es-ES"/>
        </w:rPr>
        <w:t xml:space="preserve">Muestra para cada </w:t>
      </w:r>
      <w:r>
        <w:rPr>
          <w:lang w:val="es-ES"/>
        </w:rPr>
        <w:t xml:space="preserve">identificador de producto presente en la tabla de compra, cuántas veces aparece en la tabla de compra (16 filas). </w:t>
      </w:r>
    </w:p>
    <w:p w14:paraId="1BC30B25" w14:textId="2F92AEFA" w:rsidR="00443C03" w:rsidRDefault="00443C03" w:rsidP="00443C03">
      <w:pPr>
        <w:rPr>
          <w:lang w:val="es-ES"/>
        </w:rPr>
      </w:pPr>
      <w:r>
        <w:rPr>
          <w:lang w:val="es-ES"/>
        </w:rPr>
        <w:t>Ejemplo parcial de la salida de la consulta:</w:t>
      </w:r>
    </w:p>
    <w:p w14:paraId="294F7BA6" w14:textId="77777777" w:rsidR="00443C03" w:rsidRDefault="00443C03" w:rsidP="00443C03">
      <w:pPr>
        <w:rPr>
          <w:lang w:val="es-ES"/>
        </w:rPr>
      </w:pPr>
    </w:p>
    <w:p w14:paraId="248F58D2" w14:textId="77777777" w:rsidR="00443C03" w:rsidRDefault="00443C03" w:rsidP="00443C0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4F239E" wp14:editId="39162822">
            <wp:extent cx="1857375" cy="781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561" w14:textId="77777777" w:rsidR="00FD5560" w:rsidRDefault="00FD5560" w:rsidP="00FD5560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FD5560" w:rsidRPr="00861F0F" w14:paraId="52DB56AD" w14:textId="77777777" w:rsidTr="00463533">
        <w:tc>
          <w:tcPr>
            <w:tcW w:w="1843" w:type="dxa"/>
          </w:tcPr>
          <w:p w14:paraId="1DAC10D3" w14:textId="77777777" w:rsidR="00FD5560" w:rsidRPr="00861F0F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6D0E262C" w14:textId="3C077BA6" w:rsidR="00FD5560" w:rsidRPr="00861F0F" w:rsidRDefault="00AE18A6" w:rsidP="00463533">
            <w:pPr>
              <w:rPr>
                <w:lang w:val="es-ES"/>
              </w:rPr>
            </w:pPr>
            <w:proofErr w:type="spellStart"/>
            <w:r w:rsidRPr="00AE18A6">
              <w:rPr>
                <w:lang w:val="es-ES"/>
              </w:rPr>
              <w:t>select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id_producto</w:t>
            </w:r>
            <w:proofErr w:type="spellEnd"/>
            <w:r w:rsidRPr="00AE18A6">
              <w:rPr>
                <w:lang w:val="es-ES"/>
              </w:rPr>
              <w:t xml:space="preserve">, </w:t>
            </w:r>
            <w:proofErr w:type="spellStart"/>
            <w:proofErr w:type="gramStart"/>
            <w:r w:rsidRPr="00AE18A6">
              <w:rPr>
                <w:lang w:val="es-ES"/>
              </w:rPr>
              <w:t>count</w:t>
            </w:r>
            <w:proofErr w:type="spellEnd"/>
            <w:r w:rsidRPr="00AE18A6">
              <w:rPr>
                <w:lang w:val="es-ES"/>
              </w:rPr>
              <w:t>(</w:t>
            </w:r>
            <w:proofErr w:type="gramEnd"/>
            <w:r w:rsidRPr="00AE18A6">
              <w:rPr>
                <w:lang w:val="es-ES"/>
              </w:rPr>
              <w:t xml:space="preserve">*)  </w:t>
            </w:r>
            <w:proofErr w:type="spellStart"/>
            <w:r w:rsidRPr="00AE18A6">
              <w:rPr>
                <w:lang w:val="es-ES"/>
              </w:rPr>
              <w:t>from</w:t>
            </w:r>
            <w:proofErr w:type="spellEnd"/>
            <w:r w:rsidRPr="00AE18A6">
              <w:rPr>
                <w:lang w:val="es-ES"/>
              </w:rPr>
              <w:t xml:space="preserve"> compra </w:t>
            </w:r>
            <w:proofErr w:type="spellStart"/>
            <w:r w:rsidRPr="00AE18A6">
              <w:rPr>
                <w:lang w:val="es-ES"/>
              </w:rPr>
              <w:t>group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by</w:t>
            </w:r>
            <w:proofErr w:type="spellEnd"/>
            <w:r w:rsidRPr="00AE18A6">
              <w:rPr>
                <w:lang w:val="es-ES"/>
              </w:rPr>
              <w:t xml:space="preserve"> </w:t>
            </w:r>
            <w:proofErr w:type="spellStart"/>
            <w:r w:rsidRPr="00AE18A6">
              <w:rPr>
                <w:lang w:val="es-ES"/>
              </w:rPr>
              <w:t>id_producto</w:t>
            </w:r>
            <w:proofErr w:type="spellEnd"/>
            <w:r w:rsidRPr="00AE18A6">
              <w:rPr>
                <w:lang w:val="es-ES"/>
              </w:rPr>
              <w:t>;</w:t>
            </w:r>
          </w:p>
        </w:tc>
      </w:tr>
      <w:tr w:rsidR="00FD5560" w:rsidRPr="00861F0F" w14:paraId="2B26E091" w14:textId="77777777" w:rsidTr="00463533">
        <w:tc>
          <w:tcPr>
            <w:tcW w:w="10466" w:type="dxa"/>
            <w:gridSpan w:val="2"/>
          </w:tcPr>
          <w:p w14:paraId="43990BE1" w14:textId="77777777" w:rsidR="00FD5560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402086C6" w14:textId="58FC20EC" w:rsidR="00AE18A6" w:rsidRPr="00861F0F" w:rsidRDefault="00AE18A6" w:rsidP="00463533">
            <w:pPr>
              <w:rPr>
                <w:lang w:val="es-ES"/>
              </w:rPr>
            </w:pPr>
            <w:r w:rsidRPr="00AE18A6">
              <w:rPr>
                <w:lang w:val="es-ES"/>
              </w:rPr>
              <w:drawing>
                <wp:inline distT="0" distB="0" distL="0" distR="0" wp14:anchorId="5B87D03B" wp14:editId="175A4D2F">
                  <wp:extent cx="5181600" cy="3241422"/>
                  <wp:effectExtent l="0" t="0" r="0" b="0"/>
                  <wp:docPr id="20776334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334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88" cy="32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99931" w14:textId="77777777" w:rsidR="00FD5560" w:rsidRPr="00861F0F" w:rsidRDefault="00FD5560" w:rsidP="00463533">
            <w:pPr>
              <w:rPr>
                <w:lang w:val="es-ES"/>
              </w:rPr>
            </w:pPr>
          </w:p>
        </w:tc>
      </w:tr>
    </w:tbl>
    <w:p w14:paraId="576FA2F6" w14:textId="77777777" w:rsidR="00FD5560" w:rsidRPr="00861F0F" w:rsidRDefault="00FD5560" w:rsidP="00FD5560">
      <w:pPr>
        <w:pStyle w:val="Ttulo1"/>
        <w:rPr>
          <w:lang w:val="es-ES"/>
        </w:rPr>
      </w:pPr>
    </w:p>
    <w:p w14:paraId="07CB9C6B" w14:textId="061CC68D" w:rsidR="00443C03" w:rsidRPr="00B651F0" w:rsidRDefault="00443C03" w:rsidP="00443C03">
      <w:pPr>
        <w:spacing w:after="200" w:line="276" w:lineRule="auto"/>
        <w:jc w:val="left"/>
        <w:rPr>
          <w:lang w:val="es-ES"/>
        </w:rPr>
      </w:pPr>
      <w:r w:rsidRPr="00FA6AC2">
        <w:rPr>
          <w:lang w:val="es-ES"/>
        </w:rPr>
        <w:t>Usando producto cartesiano (el "tradicional" o CROSS JOIN):</w:t>
      </w:r>
      <w:r>
        <w:rPr>
          <w:lang w:val="es-ES"/>
        </w:rPr>
        <w:t xml:space="preserve"> m</w:t>
      </w:r>
      <w:r w:rsidRPr="00FA6AC2">
        <w:rPr>
          <w:lang w:val="es-ES"/>
        </w:rPr>
        <w:t>uestra para cada nombre de proveedor, la suma los precios de compra de sus productos (5 filas)</w:t>
      </w:r>
      <w:r>
        <w:rPr>
          <w:lang w:val="es-E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23"/>
      </w:tblGrid>
      <w:tr w:rsidR="00FD5560" w:rsidRPr="00861F0F" w14:paraId="29E7DCD5" w14:textId="77777777" w:rsidTr="00463533">
        <w:tc>
          <w:tcPr>
            <w:tcW w:w="1843" w:type="dxa"/>
          </w:tcPr>
          <w:p w14:paraId="451D0F3F" w14:textId="77777777" w:rsidR="00FD5560" w:rsidRPr="00861F0F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>Consulta</w:t>
            </w:r>
          </w:p>
        </w:tc>
        <w:tc>
          <w:tcPr>
            <w:tcW w:w="8623" w:type="dxa"/>
          </w:tcPr>
          <w:p w14:paraId="06DEBC3B" w14:textId="77777777" w:rsidR="00FD5560" w:rsidRPr="00861F0F" w:rsidRDefault="00FD5560" w:rsidP="00463533">
            <w:pPr>
              <w:rPr>
                <w:lang w:val="es-ES"/>
              </w:rPr>
            </w:pPr>
          </w:p>
        </w:tc>
      </w:tr>
      <w:tr w:rsidR="00FD5560" w:rsidRPr="00861F0F" w14:paraId="5A32362B" w14:textId="77777777" w:rsidTr="00463533">
        <w:tc>
          <w:tcPr>
            <w:tcW w:w="10466" w:type="dxa"/>
            <w:gridSpan w:val="2"/>
          </w:tcPr>
          <w:p w14:paraId="3F0F901A" w14:textId="77777777" w:rsidR="00FD5560" w:rsidRPr="00861F0F" w:rsidRDefault="00FD5560" w:rsidP="00463533">
            <w:pPr>
              <w:rPr>
                <w:lang w:val="es-ES"/>
              </w:rPr>
            </w:pPr>
            <w:r w:rsidRPr="00861F0F">
              <w:rPr>
                <w:lang w:val="es-ES"/>
              </w:rPr>
              <w:t xml:space="preserve">Captura de pantalla </w:t>
            </w:r>
          </w:p>
          <w:p w14:paraId="5317FC2D" w14:textId="77777777" w:rsidR="00FD5560" w:rsidRPr="00861F0F" w:rsidRDefault="00FD5560" w:rsidP="00463533">
            <w:pPr>
              <w:rPr>
                <w:lang w:val="es-ES"/>
              </w:rPr>
            </w:pPr>
          </w:p>
        </w:tc>
      </w:tr>
    </w:tbl>
    <w:p w14:paraId="30D5ADB4" w14:textId="77777777" w:rsidR="00FD5560" w:rsidRPr="00B651F0" w:rsidRDefault="00FD5560" w:rsidP="00443C03">
      <w:pPr>
        <w:rPr>
          <w:lang w:val="es-ES"/>
        </w:rPr>
      </w:pPr>
    </w:p>
    <w:sectPr w:rsidR="00FD5560" w:rsidRPr="00B651F0" w:rsidSect="00153EB9">
      <w:headerReference w:type="even" r:id="rId26"/>
      <w:headerReference w:type="default" r:id="rId27"/>
      <w:footerReference w:type="default" r:id="rId28"/>
      <w:pgSz w:w="11906" w:h="16838"/>
      <w:pgMar w:top="141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52E5" w14:textId="77777777" w:rsidR="00823E6E" w:rsidRDefault="00823E6E" w:rsidP="00D5400B">
      <w:r>
        <w:separator/>
      </w:r>
    </w:p>
  </w:endnote>
  <w:endnote w:type="continuationSeparator" w:id="0">
    <w:p w14:paraId="2C0E0068" w14:textId="77777777" w:rsidR="00823E6E" w:rsidRDefault="00823E6E" w:rsidP="00D5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ation">
    <w:altName w:val="Calibri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B050"/>
        <w:left w:val="none" w:sz="0" w:space="0" w:color="auto"/>
        <w:bottom w:val="none" w:sz="0" w:space="0" w:color="auto"/>
        <w:right w:val="none" w:sz="0" w:space="0" w:color="auto"/>
        <w:insideV w:val="single" w:sz="4" w:space="0" w:color="00B050"/>
      </w:tblBorders>
      <w:tblLook w:val="04A0" w:firstRow="1" w:lastRow="0" w:firstColumn="1" w:lastColumn="0" w:noHBand="0" w:noVBand="1"/>
    </w:tblPr>
    <w:tblGrid>
      <w:gridCol w:w="9768"/>
      <w:gridCol w:w="698"/>
    </w:tblGrid>
    <w:tr w:rsidR="009A713D" w14:paraId="65A964F4" w14:textId="77777777" w:rsidTr="00580D62">
      <w:tc>
        <w:tcPr>
          <w:tcW w:w="9776" w:type="dxa"/>
        </w:tcPr>
        <w:p w14:paraId="4D8BD517" w14:textId="77777777" w:rsidR="009A713D" w:rsidRPr="00224DE4" w:rsidRDefault="009A713D" w:rsidP="009A713D">
          <w:pPr>
            <w:pStyle w:val="Piedepgina"/>
            <w:ind w:right="360"/>
            <w:jc w:val="center"/>
            <w:rPr>
              <w:color w:val="00B050"/>
              <w:sz w:val="28"/>
              <w:szCs w:val="28"/>
            </w:rPr>
          </w:pPr>
          <w:r w:rsidRPr="00224DE4">
            <w:rPr>
              <w:color w:val="00B050"/>
              <w:sz w:val="28"/>
              <w:szCs w:val="28"/>
            </w:rPr>
            <w:t>www.</w:t>
          </w:r>
          <w:r>
            <w:rPr>
              <w:color w:val="00B050"/>
              <w:sz w:val="28"/>
              <w:szCs w:val="28"/>
            </w:rPr>
            <w:t>t</w:t>
          </w:r>
          <w:r w:rsidRPr="00224DE4">
            <w:rPr>
              <w:color w:val="00B050"/>
              <w:sz w:val="28"/>
              <w:szCs w:val="28"/>
            </w:rPr>
            <w:t>universformacion.es</w:t>
          </w:r>
        </w:p>
      </w:tc>
      <w:tc>
        <w:tcPr>
          <w:tcW w:w="674" w:type="dxa"/>
        </w:tcPr>
        <w:p w14:paraId="087AAF72" w14:textId="77777777" w:rsidR="009A713D" w:rsidRPr="00311033" w:rsidRDefault="00741418" w:rsidP="009A713D">
          <w:pPr>
            <w:pStyle w:val="Piedepgina"/>
            <w:ind w:right="360"/>
            <w:jc w:val="right"/>
            <w:rPr>
              <w:rFonts w:asciiTheme="minorHAnsi" w:hAnsiTheme="minorHAnsi"/>
              <w:color w:val="00B050"/>
            </w:rPr>
          </w:pPr>
          <w:r w:rsidRPr="00741418">
            <w:rPr>
              <w:rFonts w:asciiTheme="minorHAnsi" w:hAnsiTheme="minorHAnsi"/>
              <w:color w:val="00B050"/>
            </w:rPr>
            <w:fldChar w:fldCharType="begin"/>
          </w:r>
          <w:r w:rsidRPr="00741418">
            <w:rPr>
              <w:rFonts w:asciiTheme="minorHAnsi" w:hAnsiTheme="minorHAnsi"/>
              <w:color w:val="00B050"/>
            </w:rPr>
            <w:instrText>PAGE   \* MERGEFORMAT</w:instrText>
          </w:r>
          <w:r w:rsidRPr="00741418">
            <w:rPr>
              <w:rFonts w:asciiTheme="minorHAnsi" w:hAnsiTheme="minorHAnsi"/>
              <w:color w:val="00B050"/>
            </w:rPr>
            <w:fldChar w:fldCharType="separate"/>
          </w:r>
          <w:r w:rsidRPr="00741418">
            <w:rPr>
              <w:rFonts w:asciiTheme="minorHAnsi" w:hAnsiTheme="minorHAnsi"/>
              <w:color w:val="00B050"/>
              <w:lang w:val="es-ES"/>
            </w:rPr>
            <w:t>1</w:t>
          </w:r>
          <w:r w:rsidRPr="00741418">
            <w:rPr>
              <w:rFonts w:asciiTheme="minorHAnsi" w:hAnsiTheme="minorHAnsi"/>
              <w:color w:val="00B050"/>
            </w:rPr>
            <w:fldChar w:fldCharType="end"/>
          </w:r>
        </w:p>
      </w:tc>
    </w:tr>
  </w:tbl>
  <w:p w14:paraId="2E92DBDA" w14:textId="77777777" w:rsidR="00D5400B" w:rsidRPr="00153EB9" w:rsidRDefault="00D5400B">
    <w:pPr>
      <w:pStyle w:val="Piedepgina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3074A" w14:textId="77777777" w:rsidR="00823E6E" w:rsidRDefault="00823E6E" w:rsidP="00D5400B">
      <w:r>
        <w:separator/>
      </w:r>
    </w:p>
  </w:footnote>
  <w:footnote w:type="continuationSeparator" w:id="0">
    <w:p w14:paraId="3B71F56D" w14:textId="77777777" w:rsidR="00823E6E" w:rsidRDefault="00823E6E" w:rsidP="00D5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A911" w14:textId="77777777" w:rsidR="00D5400B" w:rsidRDefault="00000000">
    <w:pPr>
      <w:pStyle w:val="Encabezado"/>
    </w:pPr>
    <w:r>
      <w:rPr>
        <w:noProof/>
      </w:rPr>
      <w:pict w14:anchorId="3416DB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30340" o:spid="_x0000_s1032" type="#_x0000_t75" style="position:absolute;left:0;text-align:left;margin-left:0;margin-top:0;width:579.6pt;height:362.25pt;z-index:-251657728;mso-position-horizontal:center;mso-position-horizontal-relative:margin;mso-position-vertical:center;mso-position-vertical-relative:margin" o:allowincell="f">
          <v:imagedata r:id="rId1" o:title="Logo 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7D02" w14:textId="77777777" w:rsidR="0046217A" w:rsidRPr="00153EB9" w:rsidRDefault="00965735" w:rsidP="00851407">
    <w:pPr>
      <w:pStyle w:val="Encabezado"/>
      <w:tabs>
        <w:tab w:val="clear" w:pos="4252"/>
        <w:tab w:val="clear" w:pos="8504"/>
        <w:tab w:val="left" w:pos="4905"/>
      </w:tabs>
      <w:rPr>
        <w:rFonts w:cs="Arial"/>
        <w:b/>
        <w:smallCaps/>
        <w:sz w:val="28"/>
        <w:szCs w:val="28"/>
      </w:rPr>
    </w:pPr>
    <w:r w:rsidRPr="00153EB9">
      <w:rPr>
        <w:smallCaps/>
        <w:noProof/>
      </w:rPr>
      <w:drawing>
        <wp:anchor distT="0" distB="0" distL="114300" distR="114300" simplePos="0" relativeHeight="251656704" behindDoc="0" locked="0" layoutInCell="1" allowOverlap="1" wp14:anchorId="6BEF16C2" wp14:editId="4E491433">
          <wp:simplePos x="0" y="0"/>
          <wp:positionH relativeFrom="margin">
            <wp:posOffset>5193665</wp:posOffset>
          </wp:positionH>
          <wp:positionV relativeFrom="paragraph">
            <wp:posOffset>-180975</wp:posOffset>
          </wp:positionV>
          <wp:extent cx="1452245" cy="596900"/>
          <wp:effectExtent l="0" t="0" r="0" b="0"/>
          <wp:wrapThrough wrapText="bothSides">
            <wp:wrapPolygon edited="0">
              <wp:start x="0" y="0"/>
              <wp:lineTo x="0" y="20681"/>
              <wp:lineTo x="21251" y="20681"/>
              <wp:lineTo x="2125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8.logo tunive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224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4280">
      <w:rPr>
        <w:rFonts w:cs="Arial"/>
        <w:b/>
        <w:smallCaps/>
        <w:color w:val="000000" w:themeColor="text1"/>
      </w:rPr>
      <w:t xml:space="preserve">Asignatura: </w:t>
    </w:r>
    <w:r w:rsidR="00AC194A">
      <w:rPr>
        <w:rFonts w:cs="Arial"/>
        <w:b/>
        <w:smallCaps/>
        <w:color w:val="000000" w:themeColor="text1"/>
      </w:rPr>
      <w:t xml:space="preserve"> Sistemas de Gestión Empresarial</w:t>
    </w:r>
  </w:p>
  <w:p w14:paraId="2A5782FB" w14:textId="77E20DD8" w:rsidR="00E1399B" w:rsidRPr="00153EB9" w:rsidRDefault="00BF4419">
    <w:pPr>
      <w:pStyle w:val="Encabezado"/>
      <w:rPr>
        <w:rFonts w:cs="Arial"/>
        <w:smallCaps/>
      </w:rPr>
    </w:pPr>
    <w:r w:rsidRPr="00153EB9">
      <w:rPr>
        <w:smallCaps/>
        <w:noProof/>
      </w:rPr>
      <w:drawing>
        <wp:anchor distT="0" distB="0" distL="114300" distR="114300" simplePos="0" relativeHeight="251657728" behindDoc="1" locked="0" layoutInCell="1" allowOverlap="1" wp14:anchorId="6498CEF4" wp14:editId="55484C18">
          <wp:simplePos x="0" y="0"/>
          <wp:positionH relativeFrom="margin">
            <wp:align>center</wp:align>
          </wp:positionH>
          <wp:positionV relativeFrom="paragraph">
            <wp:posOffset>2684206</wp:posOffset>
          </wp:positionV>
          <wp:extent cx="6737350" cy="3489960"/>
          <wp:effectExtent l="0" t="0" r="635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7350" cy="3489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05FE7">
      <w:rPr>
        <w:rFonts w:cs="Arial"/>
        <w:b/>
        <w:smallCaps/>
        <w:color w:val="FF0000"/>
      </w:rPr>
      <w:t>Tema</w:t>
    </w:r>
    <w:r w:rsidR="00AC194A">
      <w:rPr>
        <w:rFonts w:cs="Arial"/>
        <w:b/>
        <w:smallCaps/>
        <w:color w:val="FF0000"/>
      </w:rPr>
      <w:t xml:space="preserve"> </w:t>
    </w:r>
    <w:r w:rsidR="00B8182D">
      <w:rPr>
        <w:rFonts w:cs="Arial"/>
        <w:b/>
        <w:smallCaps/>
        <w:color w:val="FF0000"/>
      </w:rPr>
      <w:t>2</w:t>
    </w:r>
    <w:r w:rsidR="00F05FE7">
      <w:rPr>
        <w:rFonts w:cs="Arial"/>
        <w:b/>
        <w:smallCaps/>
        <w:color w:val="FF0000"/>
      </w:rPr>
      <w:t>:</w:t>
    </w:r>
    <w:r w:rsidR="00CD5D7E">
      <w:rPr>
        <w:rFonts w:cs="Arial"/>
        <w:b/>
        <w:smallCaps/>
        <w:color w:val="FF0000"/>
      </w:rPr>
      <w:t xml:space="preserve"> </w:t>
    </w:r>
    <w:r w:rsidR="00B8182D" w:rsidRPr="00B8182D">
      <w:rPr>
        <w:rFonts w:cs="Arial"/>
        <w:b/>
        <w:smallCaps/>
        <w:color w:val="FF0000"/>
      </w:rPr>
      <w:t>Instalación y configuración de sistemas ERP-CRM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704"/>
    <w:multiLevelType w:val="hybridMultilevel"/>
    <w:tmpl w:val="536847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1DE2"/>
    <w:multiLevelType w:val="hybridMultilevel"/>
    <w:tmpl w:val="31981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23E"/>
    <w:multiLevelType w:val="hybridMultilevel"/>
    <w:tmpl w:val="D79C2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5FC6"/>
    <w:multiLevelType w:val="hybridMultilevel"/>
    <w:tmpl w:val="041C21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3EE1"/>
    <w:multiLevelType w:val="hybridMultilevel"/>
    <w:tmpl w:val="EF1CBD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5DFD"/>
    <w:multiLevelType w:val="multilevel"/>
    <w:tmpl w:val="7EB44FF6"/>
    <w:lvl w:ilvl="0">
      <w:numFmt w:val="decimal"/>
      <w:pStyle w:val="Ttulo1"/>
      <w:suff w:val="nothing"/>
      <w:lvlText w:val="Consulta %1.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836E02"/>
    <w:multiLevelType w:val="hybridMultilevel"/>
    <w:tmpl w:val="3FDA159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C23F57"/>
    <w:multiLevelType w:val="hybridMultilevel"/>
    <w:tmpl w:val="72D6E9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1477"/>
    <w:multiLevelType w:val="hybridMultilevel"/>
    <w:tmpl w:val="A684C1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400DE"/>
    <w:multiLevelType w:val="hybridMultilevel"/>
    <w:tmpl w:val="E7540108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5E006A3"/>
    <w:multiLevelType w:val="hybridMultilevel"/>
    <w:tmpl w:val="8340AF3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968E6"/>
    <w:multiLevelType w:val="hybridMultilevel"/>
    <w:tmpl w:val="0C0225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67BB4"/>
    <w:multiLevelType w:val="hybridMultilevel"/>
    <w:tmpl w:val="F6F80E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1014">
    <w:abstractNumId w:val="4"/>
  </w:num>
  <w:num w:numId="2" w16cid:durableId="1150361238">
    <w:abstractNumId w:val="3"/>
  </w:num>
  <w:num w:numId="3" w16cid:durableId="1242636358">
    <w:abstractNumId w:val="8"/>
  </w:num>
  <w:num w:numId="4" w16cid:durableId="581838967">
    <w:abstractNumId w:val="1"/>
  </w:num>
  <w:num w:numId="5" w16cid:durableId="1291084811">
    <w:abstractNumId w:val="11"/>
  </w:num>
  <w:num w:numId="6" w16cid:durableId="543562279">
    <w:abstractNumId w:val="7"/>
  </w:num>
  <w:num w:numId="7" w16cid:durableId="230846367">
    <w:abstractNumId w:val="0"/>
  </w:num>
  <w:num w:numId="8" w16cid:durableId="1051617719">
    <w:abstractNumId w:val="12"/>
  </w:num>
  <w:num w:numId="9" w16cid:durableId="690378606">
    <w:abstractNumId w:val="9"/>
  </w:num>
  <w:num w:numId="10" w16cid:durableId="865019610">
    <w:abstractNumId w:val="2"/>
  </w:num>
  <w:num w:numId="11" w16cid:durableId="837691739">
    <w:abstractNumId w:val="6"/>
  </w:num>
  <w:num w:numId="12" w16cid:durableId="1615400771">
    <w:abstractNumId w:val="10"/>
  </w:num>
  <w:num w:numId="13" w16cid:durableId="1477213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DD"/>
    <w:rsid w:val="00002D23"/>
    <w:rsid w:val="00003A99"/>
    <w:rsid w:val="000050AC"/>
    <w:rsid w:val="00012189"/>
    <w:rsid w:val="0001780F"/>
    <w:rsid w:val="00017AA8"/>
    <w:rsid w:val="00020370"/>
    <w:rsid w:val="0002745A"/>
    <w:rsid w:val="000303ED"/>
    <w:rsid w:val="00031AE3"/>
    <w:rsid w:val="00032DB1"/>
    <w:rsid w:val="00033F1E"/>
    <w:rsid w:val="00034A06"/>
    <w:rsid w:val="00035B04"/>
    <w:rsid w:val="000404D2"/>
    <w:rsid w:val="000446B6"/>
    <w:rsid w:val="0004578C"/>
    <w:rsid w:val="00055BC0"/>
    <w:rsid w:val="00057956"/>
    <w:rsid w:val="00062E3A"/>
    <w:rsid w:val="00063F26"/>
    <w:rsid w:val="00064BB1"/>
    <w:rsid w:val="00065629"/>
    <w:rsid w:val="00077929"/>
    <w:rsid w:val="000845BA"/>
    <w:rsid w:val="00095BB8"/>
    <w:rsid w:val="00097778"/>
    <w:rsid w:val="000A4164"/>
    <w:rsid w:val="000A6263"/>
    <w:rsid w:val="000B3F10"/>
    <w:rsid w:val="000B7F20"/>
    <w:rsid w:val="000C2785"/>
    <w:rsid w:val="000C3BBC"/>
    <w:rsid w:val="000D1E48"/>
    <w:rsid w:val="000D23C9"/>
    <w:rsid w:val="000D293A"/>
    <w:rsid w:val="000D4FF3"/>
    <w:rsid w:val="000E3648"/>
    <w:rsid w:val="000E3BE5"/>
    <w:rsid w:val="000E56C7"/>
    <w:rsid w:val="000F20E2"/>
    <w:rsid w:val="000F4A3F"/>
    <w:rsid w:val="001053F0"/>
    <w:rsid w:val="0011368A"/>
    <w:rsid w:val="00114707"/>
    <w:rsid w:val="00115746"/>
    <w:rsid w:val="00117B74"/>
    <w:rsid w:val="001209E4"/>
    <w:rsid w:val="00134C0D"/>
    <w:rsid w:val="00137D18"/>
    <w:rsid w:val="00141165"/>
    <w:rsid w:val="001453C4"/>
    <w:rsid w:val="00147C27"/>
    <w:rsid w:val="00151CA4"/>
    <w:rsid w:val="00152348"/>
    <w:rsid w:val="00153EB9"/>
    <w:rsid w:val="00155987"/>
    <w:rsid w:val="00157FC9"/>
    <w:rsid w:val="00164B43"/>
    <w:rsid w:val="0016652E"/>
    <w:rsid w:val="0017081C"/>
    <w:rsid w:val="00172B3B"/>
    <w:rsid w:val="0017752E"/>
    <w:rsid w:val="00177ADE"/>
    <w:rsid w:val="00182024"/>
    <w:rsid w:val="001831C5"/>
    <w:rsid w:val="00183442"/>
    <w:rsid w:val="0019578E"/>
    <w:rsid w:val="00196221"/>
    <w:rsid w:val="001A0CA9"/>
    <w:rsid w:val="001A4895"/>
    <w:rsid w:val="001B1255"/>
    <w:rsid w:val="001B4C88"/>
    <w:rsid w:val="001C3259"/>
    <w:rsid w:val="001D17ED"/>
    <w:rsid w:val="001D79B8"/>
    <w:rsid w:val="001E26CA"/>
    <w:rsid w:val="001E5999"/>
    <w:rsid w:val="001F0E73"/>
    <w:rsid w:val="001F387C"/>
    <w:rsid w:val="0020524B"/>
    <w:rsid w:val="00206CA2"/>
    <w:rsid w:val="002135B1"/>
    <w:rsid w:val="00217E6F"/>
    <w:rsid w:val="002205CE"/>
    <w:rsid w:val="00220ED6"/>
    <w:rsid w:val="002221F1"/>
    <w:rsid w:val="002240EE"/>
    <w:rsid w:val="00230369"/>
    <w:rsid w:val="00234712"/>
    <w:rsid w:val="00240996"/>
    <w:rsid w:val="00241E4B"/>
    <w:rsid w:val="00243570"/>
    <w:rsid w:val="002500B3"/>
    <w:rsid w:val="0025128D"/>
    <w:rsid w:val="00253283"/>
    <w:rsid w:val="00255874"/>
    <w:rsid w:val="00257115"/>
    <w:rsid w:val="00260D3E"/>
    <w:rsid w:val="00285E68"/>
    <w:rsid w:val="0029009B"/>
    <w:rsid w:val="002941A3"/>
    <w:rsid w:val="00294B9D"/>
    <w:rsid w:val="002A3E09"/>
    <w:rsid w:val="002A6183"/>
    <w:rsid w:val="002B0032"/>
    <w:rsid w:val="002B453B"/>
    <w:rsid w:val="002B63E6"/>
    <w:rsid w:val="002C185B"/>
    <w:rsid w:val="002C1909"/>
    <w:rsid w:val="002C6219"/>
    <w:rsid w:val="002C7147"/>
    <w:rsid w:val="002D1D28"/>
    <w:rsid w:val="002E1DC3"/>
    <w:rsid w:val="002E46B6"/>
    <w:rsid w:val="002E4A26"/>
    <w:rsid w:val="002F4A4F"/>
    <w:rsid w:val="002F5202"/>
    <w:rsid w:val="002F569E"/>
    <w:rsid w:val="00304101"/>
    <w:rsid w:val="00305F9E"/>
    <w:rsid w:val="0032184A"/>
    <w:rsid w:val="00321ADC"/>
    <w:rsid w:val="00323456"/>
    <w:rsid w:val="00324808"/>
    <w:rsid w:val="0032481B"/>
    <w:rsid w:val="003370F5"/>
    <w:rsid w:val="00341E1E"/>
    <w:rsid w:val="00342CF4"/>
    <w:rsid w:val="0036128B"/>
    <w:rsid w:val="00361459"/>
    <w:rsid w:val="003650EA"/>
    <w:rsid w:val="0036514E"/>
    <w:rsid w:val="00366177"/>
    <w:rsid w:val="00370015"/>
    <w:rsid w:val="00376E47"/>
    <w:rsid w:val="0038080C"/>
    <w:rsid w:val="00382E2D"/>
    <w:rsid w:val="003856A7"/>
    <w:rsid w:val="00386DB9"/>
    <w:rsid w:val="00390489"/>
    <w:rsid w:val="00390FC2"/>
    <w:rsid w:val="003B3BC8"/>
    <w:rsid w:val="003C466A"/>
    <w:rsid w:val="003C7AED"/>
    <w:rsid w:val="003D0474"/>
    <w:rsid w:val="003D09BB"/>
    <w:rsid w:val="003D3408"/>
    <w:rsid w:val="003F0243"/>
    <w:rsid w:val="003F45A6"/>
    <w:rsid w:val="003F7899"/>
    <w:rsid w:val="004010B2"/>
    <w:rsid w:val="00402F44"/>
    <w:rsid w:val="004034A0"/>
    <w:rsid w:val="00413053"/>
    <w:rsid w:val="00415817"/>
    <w:rsid w:val="00417333"/>
    <w:rsid w:val="004215DA"/>
    <w:rsid w:val="00436F08"/>
    <w:rsid w:val="00437726"/>
    <w:rsid w:val="00441AF1"/>
    <w:rsid w:val="00443C03"/>
    <w:rsid w:val="00454B6D"/>
    <w:rsid w:val="00454D89"/>
    <w:rsid w:val="00455298"/>
    <w:rsid w:val="00455CD6"/>
    <w:rsid w:val="0046217A"/>
    <w:rsid w:val="004651E7"/>
    <w:rsid w:val="00477B16"/>
    <w:rsid w:val="0048089C"/>
    <w:rsid w:val="00482468"/>
    <w:rsid w:val="00482DEB"/>
    <w:rsid w:val="00494EFB"/>
    <w:rsid w:val="004A1C36"/>
    <w:rsid w:val="004A1DEF"/>
    <w:rsid w:val="004B1A35"/>
    <w:rsid w:val="004B665A"/>
    <w:rsid w:val="004B7E40"/>
    <w:rsid w:val="004D0C15"/>
    <w:rsid w:val="004D27DD"/>
    <w:rsid w:val="004D3252"/>
    <w:rsid w:val="004D43CD"/>
    <w:rsid w:val="004D6735"/>
    <w:rsid w:val="004D732E"/>
    <w:rsid w:val="004E6F1E"/>
    <w:rsid w:val="004F758E"/>
    <w:rsid w:val="00501AF3"/>
    <w:rsid w:val="0050226E"/>
    <w:rsid w:val="00505704"/>
    <w:rsid w:val="00510532"/>
    <w:rsid w:val="005144A3"/>
    <w:rsid w:val="00514EE2"/>
    <w:rsid w:val="00515A9A"/>
    <w:rsid w:val="005229B1"/>
    <w:rsid w:val="005231BC"/>
    <w:rsid w:val="00535EE6"/>
    <w:rsid w:val="00553232"/>
    <w:rsid w:val="00557CDD"/>
    <w:rsid w:val="00575376"/>
    <w:rsid w:val="0057738E"/>
    <w:rsid w:val="0057797E"/>
    <w:rsid w:val="005923E2"/>
    <w:rsid w:val="00594ACD"/>
    <w:rsid w:val="00596123"/>
    <w:rsid w:val="00596F0E"/>
    <w:rsid w:val="005A0798"/>
    <w:rsid w:val="005A15D7"/>
    <w:rsid w:val="005B73EF"/>
    <w:rsid w:val="005C0EFD"/>
    <w:rsid w:val="005D2F0A"/>
    <w:rsid w:val="005D3B83"/>
    <w:rsid w:val="005D58D6"/>
    <w:rsid w:val="005D62B4"/>
    <w:rsid w:val="005E351D"/>
    <w:rsid w:val="005E5CAE"/>
    <w:rsid w:val="005E60B2"/>
    <w:rsid w:val="005E61D4"/>
    <w:rsid w:val="005E7EB8"/>
    <w:rsid w:val="005F41DC"/>
    <w:rsid w:val="005F5769"/>
    <w:rsid w:val="005F7372"/>
    <w:rsid w:val="00602084"/>
    <w:rsid w:val="00605BD9"/>
    <w:rsid w:val="00606C2F"/>
    <w:rsid w:val="00630FE5"/>
    <w:rsid w:val="00640EC4"/>
    <w:rsid w:val="00643755"/>
    <w:rsid w:val="0065101F"/>
    <w:rsid w:val="006565EE"/>
    <w:rsid w:val="00656AA9"/>
    <w:rsid w:val="00657B03"/>
    <w:rsid w:val="00662CF1"/>
    <w:rsid w:val="00662E60"/>
    <w:rsid w:val="006668B8"/>
    <w:rsid w:val="00666993"/>
    <w:rsid w:val="00677262"/>
    <w:rsid w:val="0069181B"/>
    <w:rsid w:val="00694E05"/>
    <w:rsid w:val="00696041"/>
    <w:rsid w:val="006A5BB9"/>
    <w:rsid w:val="006A6B38"/>
    <w:rsid w:val="006B2ED7"/>
    <w:rsid w:val="006C4693"/>
    <w:rsid w:val="006C58DC"/>
    <w:rsid w:val="006C6037"/>
    <w:rsid w:val="006D510F"/>
    <w:rsid w:val="006D5CDA"/>
    <w:rsid w:val="006D5D26"/>
    <w:rsid w:val="006E4D1C"/>
    <w:rsid w:val="006F2342"/>
    <w:rsid w:val="006F3C61"/>
    <w:rsid w:val="00702911"/>
    <w:rsid w:val="00703E88"/>
    <w:rsid w:val="00711424"/>
    <w:rsid w:val="007124B8"/>
    <w:rsid w:val="007124E6"/>
    <w:rsid w:val="00721D02"/>
    <w:rsid w:val="0072359E"/>
    <w:rsid w:val="0073379B"/>
    <w:rsid w:val="007362F9"/>
    <w:rsid w:val="0073797C"/>
    <w:rsid w:val="00741418"/>
    <w:rsid w:val="00751401"/>
    <w:rsid w:val="007562BE"/>
    <w:rsid w:val="00757158"/>
    <w:rsid w:val="007615FD"/>
    <w:rsid w:val="007670E3"/>
    <w:rsid w:val="00770307"/>
    <w:rsid w:val="00777927"/>
    <w:rsid w:val="00782B55"/>
    <w:rsid w:val="00784A37"/>
    <w:rsid w:val="00784E20"/>
    <w:rsid w:val="00786907"/>
    <w:rsid w:val="00786C0C"/>
    <w:rsid w:val="00792F65"/>
    <w:rsid w:val="007974C7"/>
    <w:rsid w:val="007A0467"/>
    <w:rsid w:val="007A18E7"/>
    <w:rsid w:val="007A4E34"/>
    <w:rsid w:val="007A56CA"/>
    <w:rsid w:val="007B2320"/>
    <w:rsid w:val="007C11D2"/>
    <w:rsid w:val="007D430A"/>
    <w:rsid w:val="007D73F3"/>
    <w:rsid w:val="007E2298"/>
    <w:rsid w:val="007E2410"/>
    <w:rsid w:val="007E5A92"/>
    <w:rsid w:val="007E5EB5"/>
    <w:rsid w:val="007F2988"/>
    <w:rsid w:val="007F3CBA"/>
    <w:rsid w:val="007F4196"/>
    <w:rsid w:val="007F4E20"/>
    <w:rsid w:val="007F53CD"/>
    <w:rsid w:val="0080146A"/>
    <w:rsid w:val="0080201E"/>
    <w:rsid w:val="00815144"/>
    <w:rsid w:val="0081714F"/>
    <w:rsid w:val="00820D3F"/>
    <w:rsid w:val="00820DC2"/>
    <w:rsid w:val="00823A77"/>
    <w:rsid w:val="00823E6E"/>
    <w:rsid w:val="008268A1"/>
    <w:rsid w:val="00832A41"/>
    <w:rsid w:val="00834756"/>
    <w:rsid w:val="00836E65"/>
    <w:rsid w:val="00837348"/>
    <w:rsid w:val="008412FB"/>
    <w:rsid w:val="008465AE"/>
    <w:rsid w:val="00851407"/>
    <w:rsid w:val="00853140"/>
    <w:rsid w:val="00856DF0"/>
    <w:rsid w:val="00857972"/>
    <w:rsid w:val="00861F0F"/>
    <w:rsid w:val="008760BE"/>
    <w:rsid w:val="00876A5A"/>
    <w:rsid w:val="00876D0A"/>
    <w:rsid w:val="008770C8"/>
    <w:rsid w:val="008819FA"/>
    <w:rsid w:val="008841E5"/>
    <w:rsid w:val="00885FEA"/>
    <w:rsid w:val="00887507"/>
    <w:rsid w:val="00891553"/>
    <w:rsid w:val="0089240B"/>
    <w:rsid w:val="00892BE5"/>
    <w:rsid w:val="00894D76"/>
    <w:rsid w:val="008A06BC"/>
    <w:rsid w:val="008A6EF3"/>
    <w:rsid w:val="008B04BA"/>
    <w:rsid w:val="008B1EAE"/>
    <w:rsid w:val="008B67AE"/>
    <w:rsid w:val="008C5BE6"/>
    <w:rsid w:val="008D2537"/>
    <w:rsid w:val="008E2EB2"/>
    <w:rsid w:val="008E405C"/>
    <w:rsid w:val="008E53B1"/>
    <w:rsid w:val="008F084F"/>
    <w:rsid w:val="008F096F"/>
    <w:rsid w:val="008F2B54"/>
    <w:rsid w:val="008F6E84"/>
    <w:rsid w:val="00903569"/>
    <w:rsid w:val="00907B76"/>
    <w:rsid w:val="00921013"/>
    <w:rsid w:val="00921E41"/>
    <w:rsid w:val="009312B3"/>
    <w:rsid w:val="009365A2"/>
    <w:rsid w:val="00937DE8"/>
    <w:rsid w:val="00940414"/>
    <w:rsid w:val="009430B9"/>
    <w:rsid w:val="00944503"/>
    <w:rsid w:val="00944511"/>
    <w:rsid w:val="00946832"/>
    <w:rsid w:val="0094713F"/>
    <w:rsid w:val="00950F97"/>
    <w:rsid w:val="00955381"/>
    <w:rsid w:val="00955425"/>
    <w:rsid w:val="00962C38"/>
    <w:rsid w:val="009642C8"/>
    <w:rsid w:val="00965735"/>
    <w:rsid w:val="009668B2"/>
    <w:rsid w:val="00967218"/>
    <w:rsid w:val="00973572"/>
    <w:rsid w:val="00980B4A"/>
    <w:rsid w:val="00980F22"/>
    <w:rsid w:val="00981E68"/>
    <w:rsid w:val="009871E3"/>
    <w:rsid w:val="00991753"/>
    <w:rsid w:val="00993901"/>
    <w:rsid w:val="009A1D7B"/>
    <w:rsid w:val="009A2031"/>
    <w:rsid w:val="009A713D"/>
    <w:rsid w:val="009B17DC"/>
    <w:rsid w:val="009B1F15"/>
    <w:rsid w:val="009B4ED4"/>
    <w:rsid w:val="009C154F"/>
    <w:rsid w:val="009F58BF"/>
    <w:rsid w:val="00A03712"/>
    <w:rsid w:val="00A06FC0"/>
    <w:rsid w:val="00A07D44"/>
    <w:rsid w:val="00A24296"/>
    <w:rsid w:val="00A30301"/>
    <w:rsid w:val="00A3299A"/>
    <w:rsid w:val="00A54170"/>
    <w:rsid w:val="00A601B9"/>
    <w:rsid w:val="00A71733"/>
    <w:rsid w:val="00A761E5"/>
    <w:rsid w:val="00A8670E"/>
    <w:rsid w:val="00A87280"/>
    <w:rsid w:val="00AA5220"/>
    <w:rsid w:val="00AB156C"/>
    <w:rsid w:val="00AC194A"/>
    <w:rsid w:val="00AC6E9A"/>
    <w:rsid w:val="00AC7FDD"/>
    <w:rsid w:val="00AD3571"/>
    <w:rsid w:val="00AD4FA7"/>
    <w:rsid w:val="00AD7E62"/>
    <w:rsid w:val="00AE105D"/>
    <w:rsid w:val="00AE18A6"/>
    <w:rsid w:val="00AE2064"/>
    <w:rsid w:val="00AE4F72"/>
    <w:rsid w:val="00AE5687"/>
    <w:rsid w:val="00AF21BC"/>
    <w:rsid w:val="00AF52B1"/>
    <w:rsid w:val="00AF62AB"/>
    <w:rsid w:val="00B04A90"/>
    <w:rsid w:val="00B06FB0"/>
    <w:rsid w:val="00B07FE3"/>
    <w:rsid w:val="00B24FB2"/>
    <w:rsid w:val="00B25301"/>
    <w:rsid w:val="00B25FC0"/>
    <w:rsid w:val="00B418A3"/>
    <w:rsid w:val="00B651F0"/>
    <w:rsid w:val="00B66122"/>
    <w:rsid w:val="00B74FCA"/>
    <w:rsid w:val="00B773DD"/>
    <w:rsid w:val="00B80D4E"/>
    <w:rsid w:val="00B8182D"/>
    <w:rsid w:val="00B83AE4"/>
    <w:rsid w:val="00B83E00"/>
    <w:rsid w:val="00B84AC3"/>
    <w:rsid w:val="00B85254"/>
    <w:rsid w:val="00B9067C"/>
    <w:rsid w:val="00BB7751"/>
    <w:rsid w:val="00BC2176"/>
    <w:rsid w:val="00BC3A36"/>
    <w:rsid w:val="00BC7596"/>
    <w:rsid w:val="00BD2211"/>
    <w:rsid w:val="00BD4CC7"/>
    <w:rsid w:val="00BE2A26"/>
    <w:rsid w:val="00BE4280"/>
    <w:rsid w:val="00BE5668"/>
    <w:rsid w:val="00BE6888"/>
    <w:rsid w:val="00BF2011"/>
    <w:rsid w:val="00BF4419"/>
    <w:rsid w:val="00BF4DD9"/>
    <w:rsid w:val="00C00113"/>
    <w:rsid w:val="00C11AC4"/>
    <w:rsid w:val="00C11AE7"/>
    <w:rsid w:val="00C127BB"/>
    <w:rsid w:val="00C21D6D"/>
    <w:rsid w:val="00C27768"/>
    <w:rsid w:val="00C300AB"/>
    <w:rsid w:val="00C3230E"/>
    <w:rsid w:val="00C37EE1"/>
    <w:rsid w:val="00C41EF4"/>
    <w:rsid w:val="00C45257"/>
    <w:rsid w:val="00C4528C"/>
    <w:rsid w:val="00C64CEF"/>
    <w:rsid w:val="00C659B4"/>
    <w:rsid w:val="00C71628"/>
    <w:rsid w:val="00C76D40"/>
    <w:rsid w:val="00C80E96"/>
    <w:rsid w:val="00C859B0"/>
    <w:rsid w:val="00C87552"/>
    <w:rsid w:val="00C920F3"/>
    <w:rsid w:val="00CA0E20"/>
    <w:rsid w:val="00CA1C4A"/>
    <w:rsid w:val="00CB1907"/>
    <w:rsid w:val="00CC2522"/>
    <w:rsid w:val="00CD5D7E"/>
    <w:rsid w:val="00CE0C73"/>
    <w:rsid w:val="00CE19BC"/>
    <w:rsid w:val="00CE5409"/>
    <w:rsid w:val="00CF19CE"/>
    <w:rsid w:val="00CF3D11"/>
    <w:rsid w:val="00CF6830"/>
    <w:rsid w:val="00D026C4"/>
    <w:rsid w:val="00D02A41"/>
    <w:rsid w:val="00D045AA"/>
    <w:rsid w:val="00D06861"/>
    <w:rsid w:val="00D12269"/>
    <w:rsid w:val="00D203BA"/>
    <w:rsid w:val="00D209B9"/>
    <w:rsid w:val="00D24C55"/>
    <w:rsid w:val="00D265C2"/>
    <w:rsid w:val="00D3693F"/>
    <w:rsid w:val="00D429A5"/>
    <w:rsid w:val="00D476D3"/>
    <w:rsid w:val="00D51782"/>
    <w:rsid w:val="00D517DA"/>
    <w:rsid w:val="00D5400B"/>
    <w:rsid w:val="00D74C1B"/>
    <w:rsid w:val="00D74C2B"/>
    <w:rsid w:val="00D75E31"/>
    <w:rsid w:val="00D856E0"/>
    <w:rsid w:val="00D8600C"/>
    <w:rsid w:val="00D93C5B"/>
    <w:rsid w:val="00D93CE0"/>
    <w:rsid w:val="00DA054A"/>
    <w:rsid w:val="00DA5252"/>
    <w:rsid w:val="00DB1DC6"/>
    <w:rsid w:val="00DB50DE"/>
    <w:rsid w:val="00DC3005"/>
    <w:rsid w:val="00DD679F"/>
    <w:rsid w:val="00DE0EEE"/>
    <w:rsid w:val="00DE6E3E"/>
    <w:rsid w:val="00DF1D0E"/>
    <w:rsid w:val="00E01559"/>
    <w:rsid w:val="00E02A62"/>
    <w:rsid w:val="00E06850"/>
    <w:rsid w:val="00E069CD"/>
    <w:rsid w:val="00E1399B"/>
    <w:rsid w:val="00E20764"/>
    <w:rsid w:val="00E212E2"/>
    <w:rsid w:val="00E37315"/>
    <w:rsid w:val="00E46A35"/>
    <w:rsid w:val="00E54BA8"/>
    <w:rsid w:val="00E55AA2"/>
    <w:rsid w:val="00E55D1E"/>
    <w:rsid w:val="00E66ECB"/>
    <w:rsid w:val="00E71DC4"/>
    <w:rsid w:val="00E769AE"/>
    <w:rsid w:val="00E80D30"/>
    <w:rsid w:val="00E81BBB"/>
    <w:rsid w:val="00E826C1"/>
    <w:rsid w:val="00E869C8"/>
    <w:rsid w:val="00E90302"/>
    <w:rsid w:val="00E92A83"/>
    <w:rsid w:val="00E92F12"/>
    <w:rsid w:val="00E94B99"/>
    <w:rsid w:val="00E97215"/>
    <w:rsid w:val="00EA1014"/>
    <w:rsid w:val="00EA143E"/>
    <w:rsid w:val="00EA2904"/>
    <w:rsid w:val="00EB58EF"/>
    <w:rsid w:val="00EC4B9E"/>
    <w:rsid w:val="00EC55B1"/>
    <w:rsid w:val="00EC6965"/>
    <w:rsid w:val="00ED1EE3"/>
    <w:rsid w:val="00ED72BF"/>
    <w:rsid w:val="00ED79A0"/>
    <w:rsid w:val="00EE585B"/>
    <w:rsid w:val="00EF07A9"/>
    <w:rsid w:val="00EF0F94"/>
    <w:rsid w:val="00EF699C"/>
    <w:rsid w:val="00EF6B9B"/>
    <w:rsid w:val="00F054A6"/>
    <w:rsid w:val="00F05FE7"/>
    <w:rsid w:val="00F06666"/>
    <w:rsid w:val="00F11CEC"/>
    <w:rsid w:val="00F13183"/>
    <w:rsid w:val="00F1519D"/>
    <w:rsid w:val="00F175A4"/>
    <w:rsid w:val="00F17BBB"/>
    <w:rsid w:val="00F22442"/>
    <w:rsid w:val="00F27992"/>
    <w:rsid w:val="00F31A4C"/>
    <w:rsid w:val="00F368EC"/>
    <w:rsid w:val="00F4354F"/>
    <w:rsid w:val="00F47E88"/>
    <w:rsid w:val="00F5355F"/>
    <w:rsid w:val="00F544D9"/>
    <w:rsid w:val="00F54609"/>
    <w:rsid w:val="00F61447"/>
    <w:rsid w:val="00F630E4"/>
    <w:rsid w:val="00F66825"/>
    <w:rsid w:val="00F673F8"/>
    <w:rsid w:val="00F7555A"/>
    <w:rsid w:val="00F87F95"/>
    <w:rsid w:val="00F930F0"/>
    <w:rsid w:val="00F93E08"/>
    <w:rsid w:val="00FA0E2D"/>
    <w:rsid w:val="00FA0FD5"/>
    <w:rsid w:val="00FA2A30"/>
    <w:rsid w:val="00FA6AC2"/>
    <w:rsid w:val="00FB4C1E"/>
    <w:rsid w:val="00FB5935"/>
    <w:rsid w:val="00FD2B49"/>
    <w:rsid w:val="00FD5560"/>
    <w:rsid w:val="00FF279C"/>
    <w:rsid w:val="00FF2E96"/>
    <w:rsid w:val="00FF50D8"/>
    <w:rsid w:val="00FF5F4C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911980"/>
  <w15:docId w15:val="{D1818EF8-7B95-4FC4-97B7-BD4DC9D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4E"/>
    <w:pPr>
      <w:spacing w:after="0" w:line="240" w:lineRule="auto"/>
      <w:jc w:val="both"/>
    </w:pPr>
    <w:rPr>
      <w:rFonts w:ascii="Sansation" w:eastAsiaTheme="minorEastAsia" w:hAnsi="Sansatio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4280"/>
    <w:pPr>
      <w:keepNext/>
      <w:keepLines/>
      <w:numPr>
        <w:numId w:val="13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280"/>
    <w:pPr>
      <w:keepNext/>
      <w:keepLines/>
      <w:numPr>
        <w:ilvl w:val="1"/>
        <w:numId w:val="13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5FE7"/>
    <w:pPr>
      <w:numPr>
        <w:ilvl w:val="2"/>
        <w:numId w:val="13"/>
      </w:numPr>
      <w:outlineLvl w:val="2"/>
    </w:pPr>
  </w:style>
  <w:style w:type="paragraph" w:styleId="Ttulo5">
    <w:name w:val="heading 5"/>
    <w:basedOn w:val="Normal"/>
    <w:next w:val="Normal"/>
    <w:uiPriority w:val="9"/>
    <w:unhideWhenUsed/>
    <w:qFormat/>
    <w:rsid w:val="00887507"/>
    <w:pPr>
      <w:keepNext/>
      <w:keepLines/>
      <w:outlineLvl w:val="4"/>
    </w:pPr>
    <w:rPr>
      <w:rFonts w:ascii="Courier New" w:eastAsiaTheme="majorEastAsia" w:hAnsi="Courier New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0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400B"/>
  </w:style>
  <w:style w:type="paragraph" w:styleId="Piedepgina">
    <w:name w:val="footer"/>
    <w:basedOn w:val="Normal"/>
    <w:link w:val="PiedepginaCar"/>
    <w:uiPriority w:val="99"/>
    <w:unhideWhenUsed/>
    <w:rsid w:val="00D540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00B"/>
  </w:style>
  <w:style w:type="paragraph" w:styleId="Textodeglobo">
    <w:name w:val="Balloon Text"/>
    <w:basedOn w:val="Normal"/>
    <w:link w:val="TextodegloboCar"/>
    <w:uiPriority w:val="99"/>
    <w:semiHidden/>
    <w:unhideWhenUsed/>
    <w:rsid w:val="00D540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00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2C1909"/>
    <w:pPr>
      <w:spacing w:after="0" w:line="240" w:lineRule="auto"/>
      <w:jc w:val="both"/>
    </w:pPr>
    <w:rPr>
      <w:rFonts w:ascii="Calibri" w:eastAsiaTheme="minorEastAsia" w:hAnsi="Calibri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C1909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C1909"/>
    <w:rPr>
      <w:rFonts w:ascii="Calibri" w:eastAsiaTheme="minorEastAsia" w:hAnsi="Calibri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9A713D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4280"/>
    <w:rPr>
      <w:rFonts w:ascii="Sansation" w:eastAsiaTheme="majorEastAsia" w:hAnsi="Sansation" w:cstheme="majorBidi"/>
      <w:b/>
      <w:color w:val="000000" w:themeColor="text1"/>
      <w:sz w:val="24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4280"/>
    <w:rPr>
      <w:rFonts w:ascii="Sansation" w:eastAsiaTheme="majorEastAsia" w:hAnsi="Sansation" w:cstheme="majorBidi"/>
      <w:sz w:val="24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05FE7"/>
    <w:rPr>
      <w:rFonts w:ascii="Sansation" w:eastAsiaTheme="minorEastAsia" w:hAnsi="Sansation"/>
      <w:sz w:val="24"/>
      <w:szCs w:val="24"/>
      <w:lang w:val="es-ES_tradnl" w:eastAsia="es-ES"/>
    </w:rPr>
  </w:style>
  <w:style w:type="paragraph" w:styleId="Textoindependiente">
    <w:name w:val="Body Text"/>
    <w:basedOn w:val="Normal"/>
    <w:link w:val="TextoindependienteCar"/>
    <w:rsid w:val="004D732E"/>
    <w:pPr>
      <w:spacing w:after="120"/>
      <w:ind w:firstLine="567"/>
    </w:pPr>
    <w:rPr>
      <w:rFonts w:ascii="Arial" w:eastAsia="Times New Roman" w:hAnsi="Arial" w:cs="Times New Roman"/>
      <w:szCs w:val="20"/>
      <w:lang w:val="es-ES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D732E"/>
    <w:rPr>
      <w:rFonts w:ascii="Arial" w:eastAsia="Times New Roman" w:hAnsi="Arial" w:cs="Times New Roman"/>
      <w:sz w:val="24"/>
      <w:szCs w:val="20"/>
      <w:lang w:eastAsia="es-ES_tradnl"/>
    </w:rPr>
  </w:style>
  <w:style w:type="paragraph" w:styleId="Subttulo">
    <w:name w:val="Subtitle"/>
    <w:aliases w:val="Código"/>
    <w:basedOn w:val="Normal"/>
    <w:next w:val="Normal"/>
    <w:link w:val="SubttuloCar"/>
    <w:uiPriority w:val="11"/>
    <w:qFormat/>
    <w:rsid w:val="0080201E"/>
    <w:pPr>
      <w:numPr>
        <w:ilvl w:val="1"/>
      </w:numPr>
    </w:pPr>
    <w:rPr>
      <w:rFonts w:ascii="Courier New" w:hAnsi="Courier New"/>
      <w:spacing w:val="15"/>
      <w:szCs w:val="22"/>
    </w:rPr>
  </w:style>
  <w:style w:type="character" w:customStyle="1" w:styleId="SubttuloCar">
    <w:name w:val="Subtítulo Car"/>
    <w:aliases w:val="Código Car"/>
    <w:basedOn w:val="Fuentedeprrafopredeter"/>
    <w:link w:val="Subttulo"/>
    <w:uiPriority w:val="11"/>
    <w:rsid w:val="0080201E"/>
    <w:rPr>
      <w:rFonts w:ascii="Courier New" w:eastAsiaTheme="minorEastAsia" w:hAnsi="Courier New"/>
      <w:spacing w:val="15"/>
      <w:sz w:val="24"/>
      <w:lang w:val="es-ES_tradnl" w:eastAsia="es-ES"/>
    </w:rPr>
  </w:style>
  <w:style w:type="character" w:customStyle="1" w:styleId="Ttulo5Car1">
    <w:name w:val="Título 5 Car1"/>
    <w:basedOn w:val="Fuentedeprrafopredeter"/>
    <w:uiPriority w:val="9"/>
    <w:semiHidden/>
    <w:rsid w:val="0088750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s-ES_tradnl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D09BB"/>
    <w:pPr>
      <w:spacing w:after="200"/>
      <w:jc w:val="center"/>
    </w:pPr>
    <w:rPr>
      <w:i/>
      <w:iCs/>
      <w:sz w:val="18"/>
      <w:szCs w:val="18"/>
    </w:rPr>
  </w:style>
  <w:style w:type="paragraph" w:styleId="Ttulo">
    <w:name w:val="Title"/>
    <w:basedOn w:val="Sinespaciado"/>
    <w:next w:val="Normal"/>
    <w:link w:val="TtuloCar"/>
    <w:uiPriority w:val="10"/>
    <w:qFormat/>
    <w:rsid w:val="00E069CD"/>
    <w:rPr>
      <w:rFonts w:ascii="Courier New" w:eastAsiaTheme="majorEastAsia" w:hAnsi="Courier New" w:cs="Courier New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69CD"/>
    <w:rPr>
      <w:rFonts w:ascii="Courier New" w:eastAsiaTheme="majorEastAsia" w:hAnsi="Courier New" w:cs="Courier New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D856E0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BC3A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3A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3A36"/>
    <w:rPr>
      <w:rFonts w:ascii="Sansation" w:eastAsiaTheme="minorEastAsia" w:hAnsi="Sansatio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3A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3A36"/>
    <w:rPr>
      <w:rFonts w:ascii="Sansation" w:eastAsiaTheme="minorEastAsia" w:hAnsi="Sansatio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niverS\TS%2021-22\SGE.0491\00%20-%20E\FP%20Exame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C8C736490B0047907EB7590A5A6F76" ma:contentTypeVersion="1" ma:contentTypeDescription="Create a new document." ma:contentTypeScope="" ma:versionID="9527f319b30258dd81ff6dc418b22407">
  <xsd:schema xmlns:xsd="http://www.w3.org/2001/XMLSchema" xmlns:xs="http://www.w3.org/2001/XMLSchema" xmlns:p="http://schemas.microsoft.com/office/2006/metadata/properties" xmlns:ns2="04192777-927d-4659-a5a5-65ab06a19632" targetNamespace="http://schemas.microsoft.com/office/2006/metadata/properties" ma:root="true" ma:fieldsID="0ac62be261ab53f08acaf2022ee7cd3a" ns2:_="">
    <xsd:import namespace="04192777-927d-4659-a5a5-65ab06a196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92777-927d-4659-a5a5-65ab06a196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B5F0-CDD0-4685-B724-6EA8C9863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567A3-6D03-4CF1-B413-FA990AA32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92777-927d-4659-a5a5-65ab06a19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925C4-C5A5-4D86-B99C-C04AFC3B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FP Examen</Template>
  <TotalTime>137</TotalTime>
  <Pages>8</Pages>
  <Words>1185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thmenendez</dc:creator>
  <cp:lastModifiedBy>Abraham Álvarez Leal</cp:lastModifiedBy>
  <cp:revision>11</cp:revision>
  <cp:lastPrinted>2022-10-19T17:54:00Z</cp:lastPrinted>
  <dcterms:created xsi:type="dcterms:W3CDTF">2023-10-16T05:17:00Z</dcterms:created>
  <dcterms:modified xsi:type="dcterms:W3CDTF">2023-10-23T08:07:00Z</dcterms:modified>
</cp:coreProperties>
</file>